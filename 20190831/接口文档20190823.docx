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80"/>
        <w:jc w:val="center"/>
        <w:rPr>
          <w:b/>
          <w:sz w:val="44"/>
          <w:szCs w:val="44"/>
        </w:rPr>
      </w:pPr>
    </w:p>
    <w:p>
      <w:pPr>
        <w:ind w:left="180"/>
        <w:jc w:val="center"/>
        <w:rPr>
          <w:b/>
          <w:sz w:val="44"/>
          <w:szCs w:val="44"/>
        </w:rPr>
      </w:pPr>
    </w:p>
    <w:p>
      <w:pPr>
        <w:ind w:left="18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《创新学习》服务器接口说明</w:t>
      </w:r>
    </w:p>
    <w:p>
      <w:pPr>
        <w:ind w:left="18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V1.1</w:t>
      </w:r>
    </w:p>
    <w:p>
      <w:pPr>
        <w:ind w:left="180"/>
        <w:jc w:val="center"/>
        <w:rPr>
          <w:b/>
          <w:sz w:val="44"/>
          <w:szCs w:val="44"/>
        </w:rPr>
      </w:pPr>
    </w:p>
    <w:p>
      <w:pPr>
        <w:ind w:left="180"/>
        <w:jc w:val="center"/>
        <w:rPr>
          <w:b/>
          <w:sz w:val="44"/>
          <w:szCs w:val="44"/>
        </w:rPr>
      </w:pPr>
    </w:p>
    <w:p>
      <w:pPr>
        <w:ind w:left="180"/>
        <w:jc w:val="center"/>
        <w:rPr>
          <w:b/>
          <w:sz w:val="44"/>
          <w:szCs w:val="44"/>
        </w:rPr>
      </w:pPr>
    </w:p>
    <w:p>
      <w:pPr>
        <w:ind w:left="180"/>
        <w:jc w:val="center"/>
        <w:rPr>
          <w:b/>
          <w:sz w:val="44"/>
          <w:szCs w:val="44"/>
        </w:rPr>
      </w:pPr>
    </w:p>
    <w:p>
      <w:pPr>
        <w:ind w:left="180"/>
        <w:jc w:val="center"/>
        <w:rPr>
          <w:b/>
          <w:sz w:val="44"/>
          <w:szCs w:val="44"/>
        </w:rPr>
      </w:pPr>
    </w:p>
    <w:p>
      <w:pPr>
        <w:ind w:left="180"/>
        <w:jc w:val="center"/>
        <w:rPr>
          <w:b/>
          <w:sz w:val="44"/>
          <w:szCs w:val="44"/>
        </w:rPr>
      </w:pPr>
    </w:p>
    <w:p>
      <w:pPr>
        <w:ind w:left="180"/>
        <w:jc w:val="center"/>
        <w:rPr>
          <w:b/>
          <w:sz w:val="44"/>
          <w:szCs w:val="44"/>
        </w:rPr>
      </w:pPr>
    </w:p>
    <w:p>
      <w:pPr>
        <w:ind w:left="180"/>
        <w:jc w:val="center"/>
        <w:rPr>
          <w:b/>
          <w:sz w:val="44"/>
          <w:szCs w:val="44"/>
        </w:rPr>
      </w:pPr>
    </w:p>
    <w:p>
      <w:pPr>
        <w:ind w:left="180"/>
        <w:jc w:val="center"/>
        <w:rPr>
          <w:b/>
          <w:sz w:val="44"/>
          <w:szCs w:val="44"/>
        </w:rPr>
      </w:pPr>
    </w:p>
    <w:p>
      <w:pPr>
        <w:ind w:left="180"/>
        <w:jc w:val="center"/>
        <w:rPr>
          <w:b/>
          <w:sz w:val="44"/>
          <w:szCs w:val="44"/>
        </w:rPr>
      </w:pPr>
    </w:p>
    <w:p>
      <w:pPr>
        <w:ind w:left="216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作者：</w:t>
      </w:r>
      <w:r>
        <w:rPr>
          <w:b/>
          <w:sz w:val="44"/>
          <w:szCs w:val="44"/>
        </w:rPr>
        <w:t>____________</w:t>
      </w:r>
    </w:p>
    <w:p>
      <w:pPr>
        <w:ind w:left="216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审核：</w:t>
      </w:r>
      <w:r>
        <w:rPr>
          <w:b/>
          <w:sz w:val="44"/>
          <w:szCs w:val="44"/>
        </w:rPr>
        <w:t>____________</w:t>
      </w:r>
    </w:p>
    <w:p>
      <w:pPr>
        <w:ind w:left="216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日期：</w:t>
      </w:r>
      <w:r>
        <w:rPr>
          <w:b/>
          <w:sz w:val="44"/>
          <w:szCs w:val="44"/>
        </w:rPr>
        <w:t>____________</w:t>
      </w:r>
    </w:p>
    <w:p>
      <w:pPr>
        <w:ind w:left="18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  <w:r>
        <w:rPr>
          <w:rFonts w:hint="eastAsia"/>
          <w:b/>
          <w:sz w:val="44"/>
          <w:szCs w:val="44"/>
        </w:rPr>
        <w:t>目录</w:t>
      </w:r>
    </w:p>
    <w:p>
      <w:pPr>
        <w:ind w:left="180"/>
      </w:pPr>
    </w:p>
    <w:p>
      <w:pPr>
        <w:ind w:left="180"/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>
      <w:pPr>
        <w:pStyle w:val="10"/>
        <w:tabs>
          <w:tab w:val="right" w:leader="dot" w:pos="8640"/>
        </w:tabs>
      </w:pPr>
      <w:r>
        <w:fldChar w:fldCharType="begin"/>
      </w:r>
      <w:r>
        <w:instrText xml:space="preserve">TOC \o "1-5" \h \u </w:instrText>
      </w:r>
      <w:r>
        <w:fldChar w:fldCharType="separate"/>
      </w:r>
      <w:r>
        <w:fldChar w:fldCharType="begin"/>
      </w:r>
      <w:r>
        <w:instrText xml:space="preserve"> HYPERLINK \l _Toc7758 </w:instrText>
      </w:r>
      <w:r>
        <w:fldChar w:fldCharType="separate"/>
      </w:r>
      <w:r>
        <w:t>A.</w:t>
      </w:r>
      <w:r>
        <w:rPr>
          <w:rFonts w:hint="eastAsia"/>
        </w:rPr>
        <w:t>服务器接口定义</w:t>
      </w:r>
      <w:r>
        <w:tab/>
      </w:r>
      <w:r>
        <w:fldChar w:fldCharType="begin"/>
      </w:r>
      <w:r>
        <w:instrText xml:space="preserve"> PAGEREF _Toc7758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640"/>
        </w:tabs>
      </w:pPr>
      <w:r>
        <w:fldChar w:fldCharType="begin"/>
      </w:r>
      <w:r>
        <w:instrText xml:space="preserve"> HYPERLINK \l _Toc14461 </w:instrText>
      </w:r>
      <w:r>
        <w:fldChar w:fldCharType="separate"/>
      </w:r>
      <w:r>
        <w:t>B.</w:t>
      </w:r>
      <w:r>
        <w:rPr>
          <w:rFonts w:hint="eastAsia"/>
        </w:rPr>
        <w:t>重要参数解释</w:t>
      </w:r>
      <w:r>
        <w:tab/>
      </w:r>
      <w:r>
        <w:fldChar w:fldCharType="begin"/>
      </w:r>
      <w:r>
        <w:instrText xml:space="preserve"> PAGEREF _Toc14461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640"/>
        </w:tabs>
      </w:pPr>
      <w:r>
        <w:fldChar w:fldCharType="begin"/>
      </w:r>
      <w:r>
        <w:instrText xml:space="preserve"> HYPERLINK \l _Toc29964 </w:instrText>
      </w:r>
      <w:r>
        <w:fldChar w:fldCharType="separate"/>
      </w:r>
      <w:r>
        <w:t>c.</w:t>
      </w:r>
      <w:r>
        <w:rPr>
          <w:rFonts w:hint="eastAsia"/>
        </w:rPr>
        <w:t>功能简表：</w:t>
      </w:r>
      <w:r>
        <w:tab/>
      </w:r>
      <w:r>
        <w:fldChar w:fldCharType="begin"/>
      </w:r>
      <w:r>
        <w:instrText xml:space="preserve"> PAGEREF _Toc29964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640"/>
        </w:tabs>
      </w:pPr>
      <w:r>
        <w:fldChar w:fldCharType="begin"/>
      </w:r>
      <w:r>
        <w:instrText xml:space="preserve"> HYPERLINK \l _Toc24961 </w:instrText>
      </w:r>
      <w:r>
        <w:fldChar w:fldCharType="separate"/>
      </w:r>
      <w:r>
        <w:t>1.</w:t>
      </w:r>
      <w:r>
        <w:rPr>
          <w:rFonts w:hint="eastAsia"/>
        </w:rPr>
        <w:t>验证码校验（未用到）</w:t>
      </w:r>
      <w:r>
        <w:tab/>
      </w:r>
      <w:r>
        <w:fldChar w:fldCharType="begin"/>
      </w:r>
      <w:r>
        <w:instrText xml:space="preserve"> PAGEREF _Toc24961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640"/>
        </w:tabs>
      </w:pPr>
      <w:r>
        <w:fldChar w:fldCharType="begin"/>
      </w:r>
      <w:r>
        <w:instrText xml:space="preserve"> HYPERLINK \l _Toc11117 </w:instrText>
      </w:r>
      <w:r>
        <w:fldChar w:fldCharType="separate"/>
      </w:r>
      <w:r>
        <w:t>2</w:t>
      </w:r>
      <w:r>
        <w:rPr>
          <w:rFonts w:hint="eastAsia"/>
        </w:rPr>
        <w:t>用户注册</w:t>
      </w:r>
      <w:r>
        <w:tab/>
      </w:r>
      <w:r>
        <w:fldChar w:fldCharType="begin"/>
      </w:r>
      <w:r>
        <w:instrText xml:space="preserve"> PAGEREF _Toc11117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640"/>
        </w:tabs>
      </w:pPr>
      <w:r>
        <w:fldChar w:fldCharType="begin"/>
      </w:r>
      <w:r>
        <w:instrText xml:space="preserve"> HYPERLINK \l _Toc32440 </w:instrText>
      </w:r>
      <w:r>
        <w:fldChar w:fldCharType="separate"/>
      </w:r>
      <w:r>
        <w:t>3.</w:t>
      </w:r>
      <w:r>
        <w:rPr>
          <w:rFonts w:hint="eastAsia"/>
        </w:rPr>
        <w:t>用户登录</w:t>
      </w:r>
      <w:r>
        <w:tab/>
      </w:r>
      <w:r>
        <w:fldChar w:fldCharType="begin"/>
      </w:r>
      <w:r>
        <w:instrText xml:space="preserve"> PAGEREF _Toc32440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640"/>
        </w:tabs>
      </w:pPr>
      <w:r>
        <w:fldChar w:fldCharType="begin"/>
      </w:r>
      <w:r>
        <w:instrText xml:space="preserve"> HYPERLINK \l _Toc5337 </w:instrText>
      </w:r>
      <w:r>
        <w:fldChar w:fldCharType="separate"/>
      </w:r>
      <w:r>
        <w:t>4.</w:t>
      </w:r>
      <w:r>
        <w:rPr>
          <w:rFonts w:hint="eastAsia"/>
        </w:rPr>
        <w:t>用户信息查询</w:t>
      </w:r>
      <w:r>
        <w:tab/>
      </w:r>
      <w:r>
        <w:fldChar w:fldCharType="begin"/>
      </w:r>
      <w:r>
        <w:instrText xml:space="preserve"> PAGEREF _Toc5337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640"/>
        </w:tabs>
      </w:pPr>
      <w:r>
        <w:fldChar w:fldCharType="begin"/>
      </w:r>
      <w:r>
        <w:instrText xml:space="preserve"> HYPERLINK \l _Toc30940 </w:instrText>
      </w:r>
      <w:r>
        <w:fldChar w:fldCharType="separate"/>
      </w:r>
      <w:r>
        <w:t>5</w:t>
      </w:r>
      <w:r>
        <w:rPr>
          <w:rFonts w:hint="eastAsia"/>
        </w:rPr>
        <w:t>用户信息修改</w:t>
      </w:r>
      <w:r>
        <w:tab/>
      </w:r>
      <w:r>
        <w:fldChar w:fldCharType="begin"/>
      </w:r>
      <w:r>
        <w:instrText xml:space="preserve"> PAGEREF _Toc30940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40"/>
        </w:tabs>
      </w:pPr>
      <w:r>
        <w:fldChar w:fldCharType="begin"/>
      </w:r>
      <w:r>
        <w:instrText xml:space="preserve"> HYPERLINK \l _Toc5711 </w:instrText>
      </w:r>
      <w:r>
        <w:fldChar w:fldCharType="separate"/>
      </w:r>
      <w:r>
        <w:t>5-1</w:t>
      </w:r>
      <w:r>
        <w:rPr>
          <w:rFonts w:hint="eastAsia"/>
        </w:rPr>
        <w:t>用户基本信息修改（根据手机号或</w:t>
      </w:r>
      <w:r>
        <w:t>ID</w:t>
      </w:r>
      <w:r>
        <w:rPr>
          <w:rFonts w:hint="eastAsia"/>
        </w:rPr>
        <w:t>和密码）</w:t>
      </w:r>
      <w:r>
        <w:tab/>
      </w:r>
      <w:r>
        <w:fldChar w:fldCharType="begin"/>
      </w:r>
      <w:r>
        <w:instrText xml:space="preserve"> PAGEREF _Toc5711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40"/>
        </w:tabs>
      </w:pPr>
      <w:r>
        <w:fldChar w:fldCharType="begin"/>
      </w:r>
      <w:r>
        <w:instrText xml:space="preserve"> HYPERLINK \l _Toc27512 </w:instrText>
      </w:r>
      <w:r>
        <w:fldChar w:fldCharType="separate"/>
      </w:r>
      <w:r>
        <w:t>5-2</w:t>
      </w:r>
      <w:r>
        <w:rPr>
          <w:rFonts w:hint="eastAsia"/>
        </w:rPr>
        <w:t>用户密码重置</w:t>
      </w:r>
      <w:r>
        <w:t>(</w:t>
      </w:r>
      <w:r>
        <w:rPr>
          <w:rFonts w:hint="eastAsia"/>
        </w:rPr>
        <w:t>根据手机号</w:t>
      </w:r>
      <w:r>
        <w:rPr>
          <w:rFonts w:hint="eastAsia"/>
          <w:lang w:eastAsia="zh-CN"/>
        </w:rPr>
        <w:t>和验证码</w:t>
      </w:r>
      <w:r>
        <w:t>)</w:t>
      </w:r>
      <w:r>
        <w:tab/>
      </w:r>
      <w:r>
        <w:fldChar w:fldCharType="begin"/>
      </w:r>
      <w:r>
        <w:instrText xml:space="preserve"> PAGEREF _Toc27512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40"/>
        </w:tabs>
      </w:pPr>
      <w:r>
        <w:fldChar w:fldCharType="begin"/>
      </w:r>
      <w:r>
        <w:instrText xml:space="preserve"> HYPERLINK \l _Toc1443 </w:instrText>
      </w:r>
      <w:r>
        <w:fldChar w:fldCharType="separate"/>
      </w:r>
      <w:r>
        <w:rPr>
          <w:rFonts w:hint="eastAsia"/>
          <w:lang w:val="en-US" w:eastAsia="zh-CN"/>
        </w:rPr>
        <w:t>5-3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VIP状态</w:t>
      </w:r>
      <w:r>
        <w:rPr>
          <w:rFonts w:hint="eastAsia"/>
        </w:rPr>
        <w:t>修改</w:t>
      </w:r>
      <w:r>
        <w:tab/>
      </w:r>
      <w:r>
        <w:fldChar w:fldCharType="begin"/>
      </w:r>
      <w:r>
        <w:instrText xml:space="preserve"> PAGEREF _Toc1443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640"/>
        </w:tabs>
      </w:pPr>
      <w:r>
        <w:fldChar w:fldCharType="begin"/>
      </w:r>
      <w:r>
        <w:instrText xml:space="preserve"> HYPERLINK \l _Toc17308 </w:instrText>
      </w:r>
      <w:r>
        <w:fldChar w:fldCharType="separate"/>
      </w:r>
      <w:r>
        <w:rPr>
          <w:rFonts w:hint="eastAsia"/>
          <w:lang w:val="en-US" w:eastAsia="zh-CN"/>
        </w:rPr>
        <w:t>6.</w:t>
      </w:r>
      <w:r>
        <w:rPr>
          <w:rFonts w:hint="eastAsia"/>
        </w:rPr>
        <w:t>用户</w:t>
      </w:r>
      <w:r>
        <w:rPr>
          <w:rFonts w:hint="eastAsia"/>
          <w:lang w:eastAsia="zh-CN"/>
        </w:rPr>
        <w:t>互动</w:t>
      </w:r>
      <w:r>
        <w:tab/>
      </w:r>
      <w:r>
        <w:fldChar w:fldCharType="begin"/>
      </w:r>
      <w:r>
        <w:instrText xml:space="preserve"> PAGEREF _Toc17308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40"/>
        </w:tabs>
      </w:pPr>
      <w:r>
        <w:fldChar w:fldCharType="begin"/>
      </w:r>
      <w:r>
        <w:instrText xml:space="preserve"> HYPERLINK \l _Toc6132 </w:instrText>
      </w:r>
      <w:r>
        <w:fldChar w:fldCharType="separate"/>
      </w:r>
      <w:r>
        <w:rPr>
          <w:rFonts w:hint="eastAsia"/>
          <w:lang w:val="en-US" w:eastAsia="zh-CN"/>
        </w:rPr>
        <w:t>6-1</w:t>
      </w:r>
      <w:r>
        <w:rPr>
          <w:rFonts w:hint="eastAsia"/>
        </w:rPr>
        <w:t>用户已完成分享</w:t>
      </w:r>
      <w:r>
        <w:t>/</w:t>
      </w:r>
      <w:r>
        <w:rPr>
          <w:rFonts w:hint="eastAsia"/>
        </w:rPr>
        <w:t>付费信息上报</w:t>
      </w:r>
      <w:r>
        <w:tab/>
      </w:r>
      <w:r>
        <w:fldChar w:fldCharType="begin"/>
      </w:r>
      <w:r>
        <w:instrText xml:space="preserve"> PAGEREF _Toc6132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40"/>
        </w:tabs>
      </w:pPr>
      <w:r>
        <w:fldChar w:fldCharType="begin"/>
      </w:r>
      <w:r>
        <w:instrText xml:space="preserve"> HYPERLINK \l _Toc5390 </w:instrText>
      </w:r>
      <w:r>
        <w:fldChar w:fldCharType="separate"/>
      </w:r>
      <w:r>
        <w:rPr>
          <w:rFonts w:hint="eastAsia"/>
          <w:lang w:val="en-US" w:eastAsia="zh-CN"/>
        </w:rPr>
        <w:t>6-2</w:t>
      </w:r>
      <w:r>
        <w:t>.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功能</w:t>
      </w:r>
      <w:r>
        <w:rPr>
          <w:rFonts w:hint="eastAsia"/>
        </w:rPr>
        <w:t>使用</w:t>
      </w:r>
      <w:r>
        <w:rPr>
          <w:rFonts w:hint="eastAsia"/>
          <w:lang w:eastAsia="zh-CN"/>
        </w:rPr>
        <w:t>上报</w:t>
      </w:r>
      <w:r>
        <w:tab/>
      </w:r>
      <w:r>
        <w:fldChar w:fldCharType="begin"/>
      </w:r>
      <w:r>
        <w:instrText xml:space="preserve"> PAGEREF _Toc5390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40"/>
        </w:tabs>
      </w:pPr>
      <w:r>
        <w:fldChar w:fldCharType="begin"/>
      </w:r>
      <w:r>
        <w:instrText xml:space="preserve"> HYPERLINK \l _Toc137 </w:instrText>
      </w:r>
      <w:r>
        <w:fldChar w:fldCharType="separate"/>
      </w:r>
      <w:r>
        <w:rPr>
          <w:rFonts w:hint="eastAsia"/>
          <w:lang w:val="en-US" w:eastAsia="zh-CN"/>
        </w:rPr>
        <w:t>6-3</w:t>
      </w:r>
      <w:r>
        <w:t>.</w:t>
      </w:r>
      <w:r>
        <w:rPr>
          <w:rFonts w:hint="eastAsia"/>
          <w:lang w:eastAsia="zh-CN"/>
        </w:rPr>
        <w:t>获取积分排名</w:t>
      </w:r>
      <w:r>
        <w:tab/>
      </w:r>
      <w:r>
        <w:fldChar w:fldCharType="begin"/>
      </w:r>
      <w:r>
        <w:instrText xml:space="preserve"> PAGEREF _Toc137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40"/>
        </w:tabs>
      </w:pPr>
      <w:r>
        <w:fldChar w:fldCharType="begin"/>
      </w:r>
      <w:r>
        <w:instrText xml:space="preserve"> HYPERLINK \l _Toc25137 </w:instrText>
      </w:r>
      <w:r>
        <w:fldChar w:fldCharType="separate"/>
      </w:r>
      <w:r>
        <w:rPr>
          <w:rFonts w:hint="eastAsia"/>
          <w:lang w:val="en-US" w:eastAsia="zh-CN"/>
        </w:rPr>
        <w:t>6-4</w:t>
      </w:r>
      <w:r>
        <w:t>.</w:t>
      </w:r>
      <w:r>
        <w:rPr>
          <w:rFonts w:hint="eastAsia"/>
          <w:lang w:eastAsia="zh-CN"/>
        </w:rPr>
        <w:t>获取试卷点评</w:t>
      </w:r>
      <w:r>
        <w:tab/>
      </w:r>
      <w:r>
        <w:fldChar w:fldCharType="begin"/>
      </w:r>
      <w:r>
        <w:instrText xml:space="preserve"> PAGEREF _Toc25137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40"/>
        </w:tabs>
      </w:pPr>
      <w:r>
        <w:fldChar w:fldCharType="begin"/>
      </w:r>
      <w:r>
        <w:instrText xml:space="preserve"> HYPERLINK \l _Toc11172 </w:instrText>
      </w:r>
      <w:r>
        <w:fldChar w:fldCharType="separate"/>
      </w:r>
      <w:r>
        <w:rPr>
          <w:rFonts w:hint="eastAsia"/>
          <w:lang w:val="en-US" w:eastAsia="zh-CN"/>
        </w:rPr>
        <w:t>6-5</w:t>
      </w:r>
      <w:r>
        <w:t>.</w:t>
      </w:r>
      <w:r>
        <w:rPr>
          <w:rFonts w:hint="eastAsia"/>
          <w:lang w:eastAsia="zh-CN"/>
        </w:rPr>
        <w:t>反馈用户意见</w:t>
      </w:r>
      <w:r>
        <w:tab/>
      </w:r>
      <w:r>
        <w:fldChar w:fldCharType="begin"/>
      </w:r>
      <w:r>
        <w:instrText xml:space="preserve"> PAGEREF _Toc11172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640"/>
        </w:tabs>
      </w:pPr>
      <w:r>
        <w:fldChar w:fldCharType="begin"/>
      </w:r>
      <w:r>
        <w:instrText xml:space="preserve"> HYPERLINK \l _Toc13303 </w:instrText>
      </w:r>
      <w:r>
        <w:fldChar w:fldCharType="separate"/>
      </w:r>
      <w:r>
        <w:rPr>
          <w:rFonts w:hint="eastAsia"/>
        </w:rPr>
        <w:t xml:space="preserve">7. </w:t>
      </w:r>
      <w:r>
        <w:rPr>
          <w:rFonts w:hint="eastAsia"/>
          <w:lang w:eastAsia="zh-CN"/>
        </w:rPr>
        <w:t>特殊</w:t>
      </w:r>
      <w:r>
        <w:rPr>
          <w:rFonts w:hint="eastAsia"/>
        </w:rPr>
        <w:t>查询</w:t>
      </w:r>
      <w:r>
        <w:tab/>
      </w:r>
      <w:r>
        <w:fldChar w:fldCharType="begin"/>
      </w:r>
      <w:r>
        <w:instrText xml:space="preserve"> PAGEREF _Toc13303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40"/>
        </w:tabs>
      </w:pPr>
      <w:r>
        <w:fldChar w:fldCharType="begin"/>
      </w:r>
      <w:r>
        <w:instrText xml:space="preserve"> HYPERLINK \l _Toc7460 </w:instrText>
      </w:r>
      <w:r>
        <w:fldChar w:fldCharType="separate"/>
      </w:r>
      <w:r>
        <w:rPr>
          <w:rFonts w:hint="eastAsia"/>
          <w:lang w:val="en-US" w:eastAsia="zh-CN"/>
        </w:rPr>
        <w:t>7-1.</w:t>
      </w:r>
      <w:r>
        <w:rPr>
          <w:rFonts w:hint="eastAsia"/>
        </w:rPr>
        <w:t>查询当前某个付费项目的信息</w:t>
      </w:r>
      <w:r>
        <w:tab/>
      </w:r>
      <w:r>
        <w:fldChar w:fldCharType="begin"/>
      </w:r>
      <w:r>
        <w:instrText xml:space="preserve"> PAGEREF _Toc7460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40"/>
        </w:tabs>
      </w:pPr>
      <w:r>
        <w:fldChar w:fldCharType="begin"/>
      </w:r>
      <w:r>
        <w:instrText xml:space="preserve"> HYPERLINK \l _Toc2718 </w:instrText>
      </w:r>
      <w:r>
        <w:fldChar w:fldCharType="separate"/>
      </w:r>
      <w:r>
        <w:rPr>
          <w:rFonts w:hint="eastAsia"/>
          <w:lang w:val="en-US" w:eastAsia="zh-CN"/>
        </w:rPr>
        <w:t>7-2.</w:t>
      </w:r>
      <w:r>
        <w:rPr>
          <w:rFonts w:hint="eastAsia"/>
        </w:rPr>
        <w:t>查询当前所有的付费项目</w:t>
      </w:r>
      <w:r>
        <w:tab/>
      </w:r>
      <w:r>
        <w:fldChar w:fldCharType="begin"/>
      </w:r>
      <w:r>
        <w:instrText xml:space="preserve"> PAGEREF _Toc2718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40"/>
        </w:tabs>
      </w:pPr>
      <w:r>
        <w:fldChar w:fldCharType="begin"/>
      </w:r>
      <w:r>
        <w:instrText xml:space="preserve"> HYPERLINK \l _Toc30943 </w:instrText>
      </w:r>
      <w:r>
        <w:fldChar w:fldCharType="separate"/>
      </w:r>
      <w:r>
        <w:rPr>
          <w:rFonts w:hint="eastAsia"/>
          <w:lang w:val="en-US" w:eastAsia="zh-CN"/>
        </w:rPr>
        <w:t>7-3</w:t>
      </w:r>
      <w:r>
        <w:t>.</w:t>
      </w:r>
      <w:r>
        <w:rPr>
          <w:rFonts w:hint="eastAsia"/>
        </w:rPr>
        <w:t>查询和系统相关的实时信息</w:t>
      </w:r>
      <w:r>
        <w:tab/>
      </w:r>
      <w:r>
        <w:fldChar w:fldCharType="begin"/>
      </w:r>
      <w:r>
        <w:instrText xml:space="preserve"> PAGEREF _Toc30943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640"/>
        </w:tabs>
      </w:pPr>
      <w:r>
        <w:fldChar w:fldCharType="begin"/>
      </w:r>
      <w:r>
        <w:instrText xml:space="preserve"> HYPERLINK \l _Toc13569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</w:rPr>
        <w:t>上传文件</w:t>
      </w:r>
      <w:r>
        <w:tab/>
      </w:r>
      <w:r>
        <w:fldChar w:fldCharType="begin"/>
      </w:r>
      <w:r>
        <w:instrText xml:space="preserve"> PAGEREF _Toc13569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"/>
        <w:tabs>
          <w:tab w:val="left" w:pos="312"/>
        </w:tabs>
      </w:pPr>
      <w:r>
        <w:fldChar w:fldCharType="end"/>
      </w:r>
    </w:p>
    <w:p>
      <w:pPr>
        <w:pStyle w:val="4"/>
      </w:pPr>
      <w:r>
        <w:br w:type="page"/>
      </w:r>
      <w:bookmarkStart w:id="0" w:name="_Toc1830"/>
      <w:bookmarkStart w:id="1" w:name="_Toc22870"/>
      <w:bookmarkStart w:id="2" w:name="_Toc7758"/>
      <w:r>
        <w:t>A.</w:t>
      </w:r>
      <w:r>
        <w:rPr>
          <w:rFonts w:hint="eastAsia"/>
        </w:rPr>
        <w:t>服务器接口定义</w:t>
      </w:r>
      <w:bookmarkEnd w:id="0"/>
      <w:bookmarkEnd w:id="1"/>
      <w:bookmarkEnd w:id="2"/>
    </w:p>
    <w:p>
      <w:pPr>
        <w:rPr>
          <w:color w:val="FF0000"/>
        </w:rPr>
      </w:pPr>
      <w:r>
        <w:rPr>
          <w:rFonts w:hint="eastAsia"/>
          <w:color w:val="FF0000"/>
        </w:rPr>
        <w:t>版本记录：</w:t>
      </w:r>
    </w:p>
    <w:p>
      <w:pPr>
        <w:rPr>
          <w:color w:val="FF0000"/>
        </w:rPr>
      </w:pPr>
      <w:r>
        <w:rPr>
          <w:color w:val="FF0000"/>
        </w:rPr>
        <w:t>0710</w:t>
      </w:r>
      <w:r>
        <w:rPr>
          <w:rFonts w:hint="eastAsia"/>
          <w:color w:val="FF0000"/>
        </w:rPr>
        <w:t>：第一版本</w:t>
      </w:r>
    </w:p>
    <w:p>
      <w:pPr>
        <w:rPr>
          <w:color w:val="FF0000"/>
        </w:rPr>
      </w:pPr>
      <w:r>
        <w:rPr>
          <w:color w:val="FF0000"/>
        </w:rPr>
        <w:t>0722</w:t>
      </w:r>
      <w:r>
        <w:rPr>
          <w:rFonts w:hint="eastAsia"/>
          <w:color w:val="FF0000"/>
        </w:rPr>
        <w:t>：增加了“</w:t>
      </w:r>
      <w:r>
        <w:rPr>
          <w:color w:val="FF0000"/>
        </w:rPr>
        <w:t>5-2</w:t>
      </w:r>
      <w:r>
        <w:rPr>
          <w:rFonts w:hint="eastAsia"/>
          <w:color w:val="FF0000"/>
        </w:rPr>
        <w:t>用户信息修改（只根据用户手机号修改密码）”的接口</w:t>
      </w:r>
    </w:p>
    <w:p>
      <w:pPr>
        <w:rPr>
          <w:color w:val="FF0000"/>
        </w:rPr>
      </w:pPr>
      <w:r>
        <w:rPr>
          <w:color w:val="FF0000"/>
        </w:rPr>
        <w:t>0913</w:t>
      </w:r>
      <w:r>
        <w:rPr>
          <w:rFonts w:hint="eastAsia"/>
          <w:color w:val="FF0000"/>
        </w:rPr>
        <w:t>：修改</w:t>
      </w:r>
      <w:r>
        <w:rPr>
          <w:color w:val="FF0000"/>
        </w:rPr>
        <w:t>ID</w:t>
      </w:r>
      <w:r>
        <w:rPr>
          <w:rFonts w:hint="eastAsia"/>
          <w:color w:val="FF0000"/>
        </w:rPr>
        <w:t>参数名称，</w:t>
      </w:r>
      <w:r>
        <w:rPr>
          <w:color w:val="FF0000"/>
        </w:rPr>
        <w:t>UserID</w:t>
      </w:r>
      <w:r>
        <w:rPr>
          <w:rFonts w:hint="eastAsia"/>
          <w:color w:val="FF0000"/>
        </w:rPr>
        <w:t>增加了加密随机数，硬件识别码放到</w:t>
      </w:r>
      <w:r>
        <w:rPr>
          <w:color w:val="FF0000"/>
        </w:rPr>
        <w:t>HID</w:t>
      </w:r>
      <w:r>
        <w:rPr>
          <w:rFonts w:hint="eastAsia"/>
          <w:color w:val="FF0000"/>
        </w:rPr>
        <w:t>中，增加统计功能</w:t>
      </w:r>
    </w:p>
    <w:p>
      <w:pPr>
        <w:rPr>
          <w:color w:val="FF0000"/>
        </w:rPr>
      </w:pPr>
      <w:r>
        <w:rPr>
          <w:color w:val="FF0000"/>
        </w:rPr>
        <w:t>0924</w:t>
      </w:r>
      <w:r>
        <w:rPr>
          <w:rFonts w:hint="eastAsia"/>
          <w:color w:val="FF0000"/>
        </w:rPr>
        <w:t>：增加用户使用情况上报</w:t>
      </w:r>
    </w:p>
    <w:p>
      <w:pPr>
        <w:rPr>
          <w:color w:val="FF0000"/>
        </w:rPr>
      </w:pPr>
      <w:r>
        <w:rPr>
          <w:color w:val="FF0000"/>
        </w:rPr>
        <w:t>1105</w:t>
      </w:r>
      <w:r>
        <w:rPr>
          <w:rFonts w:hint="eastAsia"/>
          <w:color w:val="FF0000"/>
        </w:rPr>
        <w:t>：增加查询当前有哪些收费项目</w:t>
      </w:r>
    </w:p>
    <w:p>
      <w:pPr>
        <w:rPr>
          <w:color w:val="FF0000"/>
        </w:rPr>
      </w:pPr>
      <w:r>
        <w:rPr>
          <w:color w:val="FF0000"/>
        </w:rPr>
        <w:t>1114</w:t>
      </w:r>
      <w:r>
        <w:rPr>
          <w:rFonts w:hint="eastAsia"/>
          <w:color w:val="FF0000"/>
        </w:rPr>
        <w:t>：增加了随机数</w:t>
      </w:r>
      <w:r>
        <w:rPr>
          <w:color w:val="FF0000"/>
        </w:rPr>
        <w:t>vr</w:t>
      </w:r>
      <w:r>
        <w:rPr>
          <w:rFonts w:hint="eastAsia"/>
          <w:color w:val="FF0000"/>
        </w:rPr>
        <w:t>的算法</w:t>
      </w:r>
    </w:p>
    <w:p>
      <w:pPr>
        <w:rPr>
          <w:color w:val="FF0000"/>
        </w:rPr>
      </w:pPr>
      <w:r>
        <w:rPr>
          <w:color w:val="FF0000"/>
        </w:rPr>
        <w:t>1125</w:t>
      </w:r>
      <w:r>
        <w:rPr>
          <w:rFonts w:hint="eastAsia"/>
          <w:color w:val="FF0000"/>
        </w:rPr>
        <w:t>：设置</w:t>
      </w:r>
      <w:r>
        <w:rPr>
          <w:color w:val="FF0000"/>
        </w:rPr>
        <w:t>VIP</w:t>
      </w:r>
      <w:r>
        <w:rPr>
          <w:rFonts w:hint="eastAsia"/>
          <w:color w:val="FF0000"/>
        </w:rPr>
        <w:t>时，增加本次设置的内容</w:t>
      </w:r>
      <w:r>
        <w:rPr>
          <w:color w:val="FF0000"/>
        </w:rPr>
        <w:t>vipthis</w:t>
      </w:r>
    </w:p>
    <w:p>
      <w:pPr>
        <w:rPr>
          <w:color w:val="FF0000"/>
        </w:rPr>
      </w:pPr>
      <w:r>
        <w:rPr>
          <w:color w:val="FF0000"/>
        </w:rPr>
        <w:t>2019-1-15</w:t>
      </w:r>
      <w:r>
        <w:rPr>
          <w:rFonts w:hint="eastAsia"/>
          <w:color w:val="FF0000"/>
        </w:rPr>
        <w:t>：接口</w:t>
      </w:r>
      <w:r>
        <w:rPr>
          <w:color w:val="FF0000"/>
        </w:rPr>
        <w:t>3</w:t>
      </w:r>
      <w:r>
        <w:rPr>
          <w:rFonts w:hint="eastAsia"/>
          <w:color w:val="FF0000"/>
        </w:rPr>
        <w:t>增加了反馈给用户显示的信息（例如</w:t>
      </w:r>
      <w:r>
        <w:rPr>
          <w:color w:val="FF0000"/>
        </w:rPr>
        <w:t>vip</w:t>
      </w:r>
      <w:r>
        <w:rPr>
          <w:rFonts w:hint="eastAsia"/>
          <w:color w:val="FF0000"/>
        </w:rPr>
        <w:t>试用中或试用过期了）</w:t>
      </w:r>
    </w:p>
    <w:p>
      <w:pPr>
        <w:rPr>
          <w:color w:val="FF0000"/>
        </w:rPr>
      </w:pPr>
      <w:r>
        <w:rPr>
          <w:color w:val="FF0000"/>
        </w:rPr>
        <w:t>2019-5-08</w:t>
      </w:r>
      <w:r>
        <w:rPr>
          <w:rFonts w:hint="eastAsia"/>
          <w:color w:val="FF0000"/>
        </w:rPr>
        <w:t>：接口</w:t>
      </w:r>
      <w:r>
        <w:rPr>
          <w:color w:val="FF0000"/>
        </w:rPr>
        <w:t>1-5</w:t>
      </w:r>
      <w:r>
        <w:rPr>
          <w:rFonts w:hint="eastAsia"/>
          <w:color w:val="FF0000"/>
        </w:rPr>
        <w:t>正确返回时，返回文件资料的版本号，如：</w:t>
      </w:r>
      <w:r>
        <w:rPr>
          <w:color w:val="FF0000"/>
        </w:rPr>
        <w:t>"filever":100</w:t>
      </w:r>
    </w:p>
    <w:p>
      <w:pPr>
        <w:rPr>
          <w:rFonts w:hint="eastAsia" w:eastAsia="宋体"/>
          <w:color w:val="FF0000"/>
          <w:lang w:val="en-US" w:eastAsia="zh-CN"/>
        </w:rPr>
      </w:pPr>
      <w:r>
        <w:rPr>
          <w:color w:val="FF0000"/>
          <w:lang w:val="en-US"/>
        </w:rPr>
        <w:t>2019-8-20</w:t>
      </w:r>
      <w:r>
        <w:rPr>
          <w:rFonts w:hint="eastAsia"/>
          <w:color w:val="FF0000"/>
          <w:lang w:val="en-US" w:eastAsia="zh-CN"/>
        </w:rPr>
        <w:t>：返回两个list文件名和日期，增加卷子评价、积分接口、意见反馈三个新接口</w:t>
      </w:r>
    </w:p>
    <w:p/>
    <w:p>
      <w:pPr>
        <w:pStyle w:val="4"/>
      </w:pPr>
      <w:bookmarkStart w:id="3" w:name="_Toc5871"/>
      <w:bookmarkStart w:id="4" w:name="_Toc14461"/>
      <w:r>
        <w:t>B.</w:t>
      </w:r>
      <w:r>
        <w:rPr>
          <w:rFonts w:hint="eastAsia"/>
        </w:rPr>
        <w:t>重要参数解释</w:t>
      </w:r>
      <w:bookmarkEnd w:id="3"/>
      <w:bookmarkEnd w:id="4"/>
    </w:p>
    <w:p>
      <w:r>
        <w:rPr>
          <w:rFonts w:hint="eastAsia"/>
          <w:b/>
        </w:rPr>
        <w:t>付费情况</w:t>
      </w:r>
      <w:r>
        <w:rPr>
          <w:rFonts w:hint="eastAsia"/>
        </w:rPr>
        <w:t>（</w:t>
      </w:r>
      <w:r>
        <w:t>viptype</w:t>
      </w:r>
      <w:r>
        <w:rPr>
          <w:rFonts w:hint="eastAsia"/>
        </w:rPr>
        <w:t>值）：</w:t>
      </w:r>
      <w:r>
        <w:rPr>
          <w:rFonts w:hint="default" w:ascii="Arial" w:hAnsi="Arial" w:cs="Arial"/>
        </w:rPr>
        <w:t>…</w:t>
      </w:r>
    </w:p>
    <w:p>
      <w:pPr>
        <w:numPr>
          <w:ilvl w:val="1"/>
          <w:numId w:val="1"/>
        </w:numPr>
      </w:pPr>
      <w:r>
        <w:rPr>
          <w:rFonts w:hint="eastAsia"/>
          <w:b/>
          <w:color w:val="0000FF"/>
        </w:rPr>
        <w:t>字母含义</w:t>
      </w:r>
      <w:r>
        <w:rPr>
          <w:rFonts w:hint="eastAsia"/>
        </w:rPr>
        <w:t>：</w:t>
      </w:r>
      <w:r>
        <w:t>S</w:t>
      </w:r>
      <w:r>
        <w:rPr>
          <w:rFonts w:hint="eastAsia"/>
        </w:rPr>
        <w:t>已付费开通，</w:t>
      </w:r>
      <w:r>
        <w:t>s</w:t>
      </w:r>
      <w:r>
        <w:rPr>
          <w:rFonts w:hint="eastAsia"/>
        </w:rPr>
        <w:t>已分享开通，</w:t>
      </w:r>
      <w:r>
        <w:t>t</w:t>
      </w:r>
      <w:r>
        <w:rPr>
          <w:rFonts w:hint="eastAsia"/>
        </w:rPr>
        <w:t>开通试用中，</w:t>
      </w:r>
      <w:r>
        <w:t>T</w:t>
      </w:r>
      <w:r>
        <w:rPr>
          <w:rFonts w:hint="eastAsia"/>
        </w:rPr>
        <w:t>因没有正式开通而被关闭的功能或自己取消了申请（就不能再申请试用了）。对于</w:t>
      </w:r>
      <w:r>
        <w:t>pc</w:t>
      </w:r>
      <w:r>
        <w:rPr>
          <w:rFonts w:hint="eastAsia"/>
        </w:rPr>
        <w:t>软件，可能还会独有有类似的</w:t>
      </w:r>
      <w:r>
        <w:t>P/p</w:t>
      </w:r>
      <w:r>
        <w:rPr>
          <w:rFonts w:hint="eastAsia"/>
        </w:rPr>
        <w:t>付费情况，处理方法同</w:t>
      </w:r>
      <w:r>
        <w:t>S/s</w:t>
      </w:r>
    </w:p>
    <w:p>
      <w:pPr>
        <w:numPr>
          <w:ilvl w:val="1"/>
          <w:numId w:val="1"/>
        </w:numPr>
      </w:pPr>
      <w:r>
        <w:rPr>
          <w:rFonts w:hint="eastAsia"/>
          <w:b/>
          <w:color w:val="0000FF"/>
        </w:rPr>
        <w:t>数字含义</w:t>
      </w:r>
      <w:r>
        <w:rPr>
          <w:rFonts w:hint="eastAsia"/>
        </w:rPr>
        <w:t>：序号，用以区别不同的功能。例如</w:t>
      </w:r>
      <w:r>
        <w:t>02</w:t>
      </w:r>
      <w:r>
        <w:rPr>
          <w:rFonts w:hint="eastAsia"/>
        </w:rPr>
        <w:t>表示高中课文，</w:t>
      </w:r>
      <w:r>
        <w:t>03</w:t>
      </w:r>
      <w:r>
        <w:rPr>
          <w:rFonts w:hint="eastAsia"/>
        </w:rPr>
        <w:t>表示《论语》</w:t>
      </w:r>
    </w:p>
    <w:p>
      <w:pPr>
        <w:numPr>
          <w:ilvl w:val="1"/>
          <w:numId w:val="1"/>
        </w:numPr>
      </w:pPr>
      <w:r>
        <w:rPr>
          <w:rFonts w:hint="eastAsia"/>
          <w:b/>
          <w:color w:val="0000FF"/>
        </w:rPr>
        <w:t>运用说明</w:t>
      </w:r>
      <w:r>
        <w:rPr>
          <w:rFonts w:hint="eastAsia"/>
        </w:rPr>
        <w:t>：</w:t>
      </w:r>
    </w:p>
    <w:p>
      <w:pPr>
        <w:ind w:left="900"/>
      </w:pPr>
      <w:r>
        <w:rPr>
          <w:rFonts w:hint="eastAsia"/>
        </w:rPr>
        <w:t>如果要打开文件的文件名以</w:t>
      </w:r>
      <w:r>
        <w:t>s</w:t>
      </w:r>
      <w:r>
        <w:rPr>
          <w:rFonts w:hint="eastAsia"/>
        </w:rPr>
        <w:t>开头，则匹配</w:t>
      </w:r>
      <w:r>
        <w:t>vip</w:t>
      </w:r>
      <w:r>
        <w:rPr>
          <w:rFonts w:hint="eastAsia"/>
        </w:rPr>
        <w:t>值（</w:t>
      </w:r>
      <w:r>
        <w:t>3</w:t>
      </w:r>
      <w:r>
        <w:rPr>
          <w:rFonts w:hint="eastAsia"/>
        </w:rPr>
        <w:t>字符），没有或者为</w:t>
      </w:r>
      <w:r>
        <w:t>T</w:t>
      </w:r>
      <w:r>
        <w:rPr>
          <w:rFonts w:hint="eastAsia"/>
        </w:rPr>
        <w:t>的，则不允许使用，</w:t>
      </w:r>
      <w:r>
        <w:t>t</w:t>
      </w:r>
      <w:r>
        <w:rPr>
          <w:rFonts w:hint="eastAsia"/>
        </w:rPr>
        <w:t>开头的提示去正式开通（如果已付费或分享完毕，提示用户反馈：截图</w:t>
      </w:r>
      <w:r>
        <w:t>(</w:t>
      </w:r>
      <w:r>
        <w:rPr>
          <w:rFonts w:hint="eastAsia"/>
        </w:rPr>
        <w:t>付费不需要截图</w:t>
      </w:r>
      <w:r>
        <w:t>)+</w:t>
      </w:r>
      <w:r>
        <w:rPr>
          <w:rFonts w:hint="eastAsia"/>
        </w:rPr>
        <w:t>微信号</w:t>
      </w:r>
      <w:r>
        <w:t>+</w:t>
      </w:r>
      <w:r>
        <w:rPr>
          <w:rFonts w:hint="eastAsia"/>
        </w:rPr>
        <w:t>手机号给公众号或后台人员的微信）</w:t>
      </w:r>
    </w:p>
    <w:p>
      <w:pPr>
        <w:numPr>
          <w:ilvl w:val="1"/>
          <w:numId w:val="1"/>
        </w:numPr>
      </w:pPr>
      <w:r>
        <w:rPr>
          <w:rFonts w:hint="eastAsia"/>
          <w:b/>
          <w:color w:val="0000FF"/>
        </w:rPr>
        <w:t>举例说明</w:t>
      </w:r>
      <w:r>
        <w:rPr>
          <w:rFonts w:hint="eastAsia"/>
        </w:rPr>
        <w:t>：“</w:t>
      </w:r>
      <w:r>
        <w:t>S01,s02,t04,T05,"</w:t>
      </w:r>
      <w:r>
        <w:rPr>
          <w:rFonts w:hint="eastAsia"/>
        </w:rPr>
        <w:t>（表示</w:t>
      </w:r>
      <w:r>
        <w:t>S01</w:t>
      </w:r>
      <w:r>
        <w:rPr>
          <w:rFonts w:hint="eastAsia"/>
        </w:rPr>
        <w:t>已付费开通、</w:t>
      </w:r>
      <w:r>
        <w:t>s02</w:t>
      </w:r>
      <w:r>
        <w:rPr>
          <w:rFonts w:hint="eastAsia"/>
        </w:rPr>
        <w:t>已分享开通、</w:t>
      </w:r>
      <w:r>
        <w:t>t04</w:t>
      </w:r>
      <w:r>
        <w:rPr>
          <w:rFonts w:hint="eastAsia"/>
        </w:rPr>
        <w:t>试用中、</w:t>
      </w:r>
      <w:r>
        <w:t>T05</w:t>
      </w:r>
      <w:r>
        <w:rPr>
          <w:rFonts w:hint="eastAsia"/>
        </w:rPr>
        <w:t>已被取消试用资格、</w:t>
      </w:r>
      <w:r>
        <w:t>03</w:t>
      </w:r>
      <w:r>
        <w:rPr>
          <w:rFonts w:hint="eastAsia"/>
        </w:rPr>
        <w:t>空白表示该功能还未申请试用或购买）。</w:t>
      </w:r>
    </w:p>
    <w:p>
      <w:pPr>
        <w:ind w:left="420" w:firstLine="420"/>
      </w:pPr>
      <w:r>
        <w:rPr>
          <w:rFonts w:hint="eastAsia"/>
        </w:rPr>
        <w:t>则以下文件可以打开：</w:t>
      </w:r>
    </w:p>
    <w:p>
      <w:pPr>
        <w:ind w:left="420" w:firstLine="420"/>
      </w:pPr>
      <w:r>
        <w:t>s01Wyuwen_lunyu01.txt</w:t>
      </w:r>
      <w:r>
        <w:rPr>
          <w:rFonts w:hint="eastAsia"/>
        </w:rPr>
        <w:t>，</w:t>
      </w:r>
      <w:r>
        <w:t>s02Wyuwen_lunyu01.txt</w:t>
      </w:r>
      <w:r>
        <w:rPr>
          <w:rFonts w:hint="eastAsia"/>
        </w:rPr>
        <w:t>，</w:t>
      </w:r>
    </w:p>
    <w:p>
      <w:pPr>
        <w:ind w:left="420" w:firstLine="420"/>
      </w:pPr>
      <w:r>
        <w:t>s04Wyuwen_lunyu01.txt</w:t>
      </w:r>
      <w:r>
        <w:rPr>
          <w:rFonts w:hint="eastAsia"/>
        </w:rPr>
        <w:t>，</w:t>
      </w:r>
      <w:r>
        <w:t>Wyuwen_lunyu01.txt</w:t>
      </w:r>
      <w:r>
        <w:rPr>
          <w:rFonts w:hint="eastAsia"/>
        </w:rPr>
        <w:t>，</w:t>
      </w:r>
    </w:p>
    <w:p>
      <w:pPr>
        <w:ind w:left="420" w:firstLine="420"/>
      </w:pPr>
      <w:r>
        <w:rPr>
          <w:rFonts w:hint="eastAsia"/>
        </w:rPr>
        <w:t>以下不可以打开：</w:t>
      </w:r>
    </w:p>
    <w:p>
      <w:pPr>
        <w:ind w:left="420" w:firstLine="420"/>
      </w:pPr>
      <w:r>
        <w:t>s03Wyuwen_lunyu01.txt</w:t>
      </w:r>
      <w:r>
        <w:rPr>
          <w:rFonts w:hint="eastAsia"/>
        </w:rPr>
        <w:t>，</w:t>
      </w:r>
      <w:r>
        <w:t>s05Wyuwen_lunyu01.txt</w:t>
      </w:r>
    </w:p>
    <w:p>
      <w:pPr>
        <w:jc w:val="center"/>
      </w:pPr>
    </w:p>
    <w:p>
      <w:pPr>
        <w:pStyle w:val="4"/>
      </w:pPr>
      <w:r>
        <w:br w:type="page"/>
      </w:r>
      <w:bookmarkStart w:id="5" w:name="_Toc2983"/>
      <w:bookmarkStart w:id="6" w:name="_Toc29964"/>
      <w:r>
        <w:t>c.</w:t>
      </w:r>
      <w:r>
        <w:rPr>
          <w:rFonts w:hint="eastAsia"/>
        </w:rPr>
        <w:t>功能简表：</w:t>
      </w:r>
      <w:bookmarkEnd w:id="5"/>
      <w:bookmarkEnd w:id="6"/>
    </w:p>
    <w:tbl>
      <w:tblPr>
        <w:tblStyle w:val="1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7"/>
        <w:gridCol w:w="1048"/>
        <w:gridCol w:w="4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7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数据库及参数</w:t>
            </w:r>
          </w:p>
        </w:tc>
        <w:tc>
          <w:tcPr>
            <w:tcW w:w="104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参数值</w:t>
            </w:r>
          </w:p>
        </w:tc>
        <w:tc>
          <w:tcPr>
            <w:tcW w:w="4753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7" w:type="dxa"/>
            <w:vMerge w:val="restart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"http://www.weizanjian.com/reginfo/" </w:instrText>
            </w:r>
            <w:r>
              <w:fldChar w:fldCharType="separate"/>
            </w:r>
            <w:r>
              <w:rPr>
                <w:rStyle w:val="13"/>
                <w:rFonts w:ascii="Times New Roman" w:hAnsi="Times New Roman"/>
                <w:kern w:val="0"/>
                <w:sz w:val="20"/>
                <w:szCs w:val="20"/>
              </w:rPr>
              <w:t>http://www.weizanjian.com/reginfo/</w:t>
            </w:r>
            <w:r>
              <w:rPr>
                <w:rStyle w:val="13"/>
                <w:rFonts w:ascii="Times New Roman" w:hAnsi="Times New Roman"/>
                <w:kern w:val="0"/>
                <w:sz w:val="20"/>
                <w:szCs w:val="20"/>
              </w:rPr>
              <w:fldChar w:fldCharType="end"/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（根目录都一样）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usermgr.php?acttype=</w:t>
            </w:r>
          </w:p>
        </w:tc>
        <w:tc>
          <w:tcPr>
            <w:tcW w:w="104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753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7" w:type="dxa"/>
            <w:vMerge w:val="continue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104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753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27" w:type="dxa"/>
            <w:vMerge w:val="continue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104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4753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用户查询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7" w:type="dxa"/>
            <w:vMerge w:val="continue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104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753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用户信息修改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7" w:type="dxa"/>
            <w:vMerge w:val="continue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104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4753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只根据用户手机号修改密码及终端识别码清零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7" w:type="dxa"/>
            <w:vMerge w:val="continue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104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4753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修改用户</w:t>
            </w:r>
            <w:r>
              <w:rPr>
                <w:rFonts w:ascii="Times New Roman" w:hAnsi="Times New Roman"/>
              </w:rPr>
              <w:t>viptype</w:t>
            </w:r>
            <w:r>
              <w:rPr>
                <w:rFonts w:hint="eastAsia" w:ascii="Times New Roman" w:hAnsi="Times New Roman"/>
              </w:rPr>
              <w:t>状态（申请试用、购买功能）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27" w:type="dxa"/>
            <w:vMerge w:val="continue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104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4753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反馈用户已完成的分享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hint="eastAsia" w:ascii="Times New Roman" w:hAnsi="Times New Roman"/>
              </w:rPr>
              <w:t>付费情况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7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uploadfile.php?acttype=</w:t>
            </w:r>
          </w:p>
        </w:tc>
        <w:tc>
          <w:tcPr>
            <w:tcW w:w="104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753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7" w:type="dxa"/>
            <w:vMerge w:val="restart"/>
          </w:tcPr>
          <w:p>
            <w:pPr>
              <w:jc w:val="left"/>
              <w:rPr>
                <w:rFonts w:ascii="Times New Roman" w:hAnsi="Times New Roman"/>
              </w:rPr>
            </w:pPr>
          </w:p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userrec.php?acttype=</w:t>
            </w:r>
          </w:p>
        </w:tc>
        <w:tc>
          <w:tcPr>
            <w:tcW w:w="1048" w:type="dxa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hint="eastAsia" w:ascii="Times New Roman" w:hAnsi="Times New Roman"/>
                <w:lang w:val="en-US" w:eastAsia="zh-CN"/>
              </w:rPr>
              <w:t>0</w:t>
            </w:r>
          </w:p>
        </w:tc>
        <w:tc>
          <w:tcPr>
            <w:tcW w:w="4753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上传用户使用情况（如阅读了文章《论语》）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7" w:type="dxa"/>
            <w:vMerge w:val="continue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1048" w:type="dxa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11</w:t>
            </w:r>
          </w:p>
        </w:tc>
        <w:tc>
          <w:tcPr>
            <w:tcW w:w="4753" w:type="dxa"/>
          </w:tcPr>
          <w:p>
            <w:pPr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获取积分表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27" w:type="dxa"/>
            <w:vMerge w:val="continue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1048" w:type="dxa"/>
          </w:tcPr>
          <w:p>
            <w:pPr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12</w:t>
            </w:r>
          </w:p>
        </w:tc>
        <w:tc>
          <w:tcPr>
            <w:tcW w:w="4753" w:type="dxa"/>
          </w:tcPr>
          <w:p>
            <w:pPr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获取试卷点评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7" w:type="dxa"/>
            <w:vMerge w:val="continue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1048" w:type="dxa"/>
          </w:tcPr>
          <w:p>
            <w:pPr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13</w:t>
            </w:r>
          </w:p>
        </w:tc>
        <w:tc>
          <w:tcPr>
            <w:tcW w:w="4753" w:type="dxa"/>
          </w:tcPr>
          <w:p>
            <w:pPr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反馈意见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7" w:type="dxa"/>
            <w:vMerge w:val="restart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viplist.php?acttype=</w:t>
            </w:r>
          </w:p>
        </w:tc>
        <w:tc>
          <w:tcPr>
            <w:tcW w:w="104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753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查询系统信息，如付费信息的更新时间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7" w:type="dxa"/>
            <w:vMerge w:val="continue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104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753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查询单个付费信息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27" w:type="dxa"/>
            <w:vMerge w:val="continue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1048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753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查询所有付费信息</w:t>
            </w:r>
          </w:p>
        </w:tc>
      </w:tr>
    </w:tbl>
    <w:p/>
    <w:p>
      <w:r>
        <w:br w:type="page"/>
      </w:r>
    </w:p>
    <w:p>
      <w:pPr>
        <w:pStyle w:val="4"/>
      </w:pPr>
      <w:bookmarkStart w:id="7" w:name="_Toc4405"/>
      <w:bookmarkStart w:id="8" w:name="_Toc24961"/>
      <w:r>
        <w:t>1.</w:t>
      </w:r>
      <w:r>
        <w:rPr>
          <w:rFonts w:hint="eastAsia"/>
        </w:rPr>
        <w:t>验证码校验（未用到）</w:t>
      </w:r>
      <w:bookmarkEnd w:id="7"/>
      <w:bookmarkEnd w:id="8"/>
    </w:p>
    <w:tbl>
      <w:tblPr>
        <w:tblStyle w:val="1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39"/>
        <w:gridCol w:w="1275"/>
        <w:gridCol w:w="3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  <w:shd w:val="clear" w:color="auto" w:fill="B8CCE4"/>
              </w:rPr>
              <w:t>1.</w:t>
            </w: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  <w:shd w:val="clear" w:color="auto" w:fill="B8CCE4"/>
              </w:rPr>
              <w:t>验证码校验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http://www.weizanjian.com/reginfo/captcha.php?apptype=1&amp;sid=skdfj234&amp;ver=2.0&amp;channel =guanwang&amp;vr=rand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功能说明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防止用户恶意攻击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测试用例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http://www.weizanjian.com/reginfo/yanzhangma.html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539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75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3953" w:type="dxa"/>
            <w:shd w:val="clear" w:color="auto" w:fill="B8CCE4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客户端类型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apptype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安卓端：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android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，苹果：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（旧）硬件识别码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sid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安卓端：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IMEI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端：机器码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1275" w:type="dxa"/>
          </w:tcPr>
          <w:p>
            <w:pPr>
              <w:spacing w:line="360" w:lineRule="auto"/>
              <w:ind w:firstLine="500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（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9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位）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+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随机码，例如：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100010077c492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版本号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ver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安卓端：自定义，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端：自定义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渠道号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channel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默认官网：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guanwang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；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APP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打包发布时配置好，推广时用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随机数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用自定义的随机算法生成（有校验功能）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请求状态码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5228" w:type="dxa"/>
            <w:gridSpan w:val="2"/>
            <w:vMerge w:val="restart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"resultCode": 1001,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"resultMessage": "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验证码不匹配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",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"resultData": “”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验证码验证成功：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"resultCode": 0,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"resultMessage": "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",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"resultData": " " 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resultData</w:t>
            </w:r>
          </w:p>
        </w:tc>
        <w:tc>
          <w:tcPr>
            <w:tcW w:w="5228" w:type="dxa"/>
            <w:gridSpan w:val="2"/>
            <w:vMerge w:val="continue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其他参数</w:t>
            </w: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*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5228" w:type="dxa"/>
            <w:gridSpan w:val="2"/>
            <w:vMerge w:val="continue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4"/>
      </w:pPr>
      <w:bookmarkStart w:id="9" w:name="_Toc9624"/>
      <w:bookmarkStart w:id="10" w:name="_Toc11117"/>
      <w:r>
        <w:t>2</w:t>
      </w:r>
      <w:r>
        <w:rPr>
          <w:rFonts w:hint="eastAsia"/>
        </w:rPr>
        <w:t>用户注册</w:t>
      </w:r>
      <w:bookmarkEnd w:id="9"/>
      <w:bookmarkEnd w:id="10"/>
    </w:p>
    <w:tbl>
      <w:tblPr>
        <w:tblStyle w:val="1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39"/>
        <w:gridCol w:w="1275"/>
        <w:gridCol w:w="3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  <w:shd w:val="clear" w:color="auto" w:fill="B8CCE4"/>
              </w:rPr>
              <w:t>2.</w:t>
            </w: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  <w:shd w:val="clear" w:color="auto" w:fill="B8CCE4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http://www.weizanjian.com/reginfo/usermgr.php?apptype=1&amp;AppHID=1ab53-243df-235&amp;PCHID=&amp;ver=1.0&amp;channel=guanwang&amp;acttype=1&amp;username=zhangsan&amp;password=123456&amp;viptype=1&amp;phone=13888888888&amp; addr=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铁岭市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&amp;note=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测试用户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&amp;vr=rand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功能说明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用户在终端软件通过手机号来注册账户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测试用例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普通浏览器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url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539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75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3953" w:type="dxa"/>
            <w:shd w:val="clear" w:color="auto" w:fill="B8CCE4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客户端类型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apptype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安卓端：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android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winxp/win7/win10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，苹果：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1275" w:type="dxa"/>
          </w:tcPr>
          <w:p>
            <w:pPr>
              <w:spacing w:line="360" w:lineRule="auto"/>
              <w:ind w:firstLine="500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注册时不需要，为空，注册成功将由系统分配并返回。用户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（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9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位）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+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随机码，例如：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100010077c492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移动版本硬件识别码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AppHID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手机或平板的硬件码或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 xml:space="preserve">IMEI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机的硬件码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版本号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ver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安卓端：自定义，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端：自定义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渠道号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channel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默认官网：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guanwang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；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APP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打包发布时配置好，推广时用，例如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360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，百度，腾讯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操作类型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acttype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用户名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用户设置，汉字字母数字下划线，长度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&lt;32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密码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用户设置，长度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&lt;32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b/>
              </w:rPr>
              <w:t>付费情况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viptype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注册的手机号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phone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color w:val="FF0000"/>
                <w:kern w:val="0"/>
                <w:sz w:val="20"/>
                <w:szCs w:val="20"/>
              </w:rPr>
              <w:t>必须且唯一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，一个手机号可以注册一个账户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地址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addr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备注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note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随机数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用自定义的随机算法生成（有校验功能）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请求状态码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5228" w:type="dxa"/>
            <w:gridSpan w:val="2"/>
            <w:vMerge w:val="restart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注册失败提示：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{"resultCode":1012,"resultMessage":"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该手机号已经已存在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","resultData":""} 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{"resultCode":1011,"resultMessage":"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手机号不正确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","resultData":""}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注册成功：（将返回用户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，前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位为序列号，后面是干扰加密码）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{"resultCode":0,"resultMessage":"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注册成功！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","UserID":"100010077c492","filever":100}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UserID</w:t>
            </w:r>
          </w:p>
        </w:tc>
        <w:tc>
          <w:tcPr>
            <w:tcW w:w="5228" w:type="dxa"/>
            <w:gridSpan w:val="2"/>
            <w:vMerge w:val="continue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其他参数</w:t>
            </w: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*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5228" w:type="dxa"/>
            <w:gridSpan w:val="2"/>
            <w:vMerge w:val="continue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</w:pPr>
      <w:bookmarkStart w:id="11" w:name="_Toc18618"/>
      <w:bookmarkStart w:id="12" w:name="_Toc32440"/>
      <w:r>
        <w:t>3.</w:t>
      </w:r>
      <w:r>
        <w:rPr>
          <w:rFonts w:hint="eastAsia"/>
        </w:rPr>
        <w:t>用户登录</w:t>
      </w:r>
      <w:bookmarkEnd w:id="11"/>
      <w:bookmarkEnd w:id="12"/>
    </w:p>
    <w:tbl>
      <w:tblPr>
        <w:tblStyle w:val="1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39"/>
        <w:gridCol w:w="1275"/>
        <w:gridCol w:w="3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  <w:shd w:val="clear" w:color="auto" w:fill="B8CCE4"/>
              </w:rPr>
              <w:t>3.</w:t>
            </w: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  <w:shd w:val="clear" w:color="auto" w:fill="B8CCE4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http://www.weizanjian.com/reginfo/usermgr.php?apptype=1&amp;phone=13888888888&amp;AppHID=1ab53-243df-235&amp;PCHID=&amp;ver=1.0&amp;acttype=2&amp;password=12321&amp;note=&amp;vr=rand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功能说明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用户通过终端软件，登录系统，获取用户等级状态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测试用例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普通浏览器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url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539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75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3953" w:type="dxa"/>
            <w:shd w:val="clear" w:color="auto" w:fill="B8CCE4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客户端类型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apptype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安卓端：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android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，苹果：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注册的手机号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phone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注册的手机号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移动版本硬件识别码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AppHID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手机或平板的硬件码或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 xml:space="preserve">IMEI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机的硬件码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版本号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ver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安卓端：自定义，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端：自定义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渠道号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channel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默认官网：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guanwang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；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APP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打包发布时配置好，推广时用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操作类型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acttype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密码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付费情况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viptype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返回参数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登录成功后返回该用户的付费情况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备注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note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随机数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用自定义的随机算法生成（有校验功能）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00"/>
          </w:tcPr>
          <w:p>
            <w:pPr>
              <w:spacing w:line="360" w:lineRule="auto"/>
              <w:rPr>
                <w:rFonts w:ascii="Times New Roman" w:hAnsi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正确时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resultCode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，否则为非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</w:trPr>
        <w:tc>
          <w:tcPr>
            <w:tcW w:w="8897" w:type="dxa"/>
            <w:gridSpan w:val="4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登录成功，返回所有用户信息：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{"resultCode":0,"resultMessage":"OK","viptype":"s01,t02","username":"wei"}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如果用户有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vip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在试用或过期，则会提醒：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"http://www.weizanjian.com/reginfo/usermgr.php?apptype=ios&amp;acttype=3&amp;UserID=100010088765C&amp;phone=13585853616&amp;ver=V1.0&amp;password=12&amp;note=&amp;vr=102C6440" </w:instrText>
            </w:r>
            <w:r>
              <w:fldChar w:fldCharType="separate"/>
            </w:r>
            <w:r>
              <w:rPr>
                <w:rStyle w:val="13"/>
                <w:rFonts w:ascii="Times New Roman" w:hAnsi="Times New Roman"/>
                <w:kern w:val="0"/>
                <w:sz w:val="20"/>
                <w:szCs w:val="20"/>
              </w:rPr>
              <w:t>http://www.weizanjian.com/reginfo/usermgr.php?apptype=ios&amp;acttype=3&amp;UserID=100010088765C&amp;phone=13585853616&amp;ver=V1.0&amp;password=12&amp;note=&amp;vr=102C6440</w:t>
            </w:r>
            <w:r>
              <w:rPr>
                <w:rStyle w:val="13"/>
                <w:rFonts w:ascii="Times New Roman" w:hAnsi="Times New Roman"/>
                <w:kern w:val="0"/>
                <w:sz w:val="20"/>
                <w:szCs w:val="20"/>
              </w:rPr>
              <w:fldChar w:fldCharType="end"/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{"resultCode":0,"resultMessage":"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你有试用功能已经过期，请通过分享继续使用（方法请参考公众号：心灵捕手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o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小韦），谢谢支持！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","UserID":"100010088765c", "username":"wei", "password":"12", "viptype":"sa0103,Ta0101","phone":"13585853616","addr":"","note":"","filever":100}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登录失败：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{"resultCode":10021,"resultMessage":"FALSE,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或密码错误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","resultData":""}</w:t>
            </w:r>
          </w:p>
        </w:tc>
      </w:tr>
    </w:tbl>
    <w:p/>
    <w:p>
      <w:pPr>
        <w:pStyle w:val="4"/>
      </w:pPr>
      <w:bookmarkStart w:id="13" w:name="_Toc4138"/>
      <w:bookmarkStart w:id="14" w:name="_Toc5337"/>
      <w:r>
        <w:t>4.</w:t>
      </w:r>
      <w:r>
        <w:rPr>
          <w:rFonts w:hint="eastAsia"/>
        </w:rPr>
        <w:t>用户信息查询</w:t>
      </w:r>
      <w:bookmarkEnd w:id="13"/>
      <w:bookmarkEnd w:id="14"/>
    </w:p>
    <w:tbl>
      <w:tblPr>
        <w:tblStyle w:val="1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39"/>
        <w:gridCol w:w="1275"/>
        <w:gridCol w:w="3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  <w:shd w:val="clear" w:color="auto" w:fill="B8CCE4"/>
              </w:rPr>
              <w:t>4.</w:t>
            </w: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  <w:shd w:val="clear" w:color="auto" w:fill="B8CCE4"/>
              </w:rPr>
              <w:t>用户查询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http://www.weizanjian.com/reginfo/usermgr.php?apptype=1&amp;acttype=3&amp;UserID=10001008110bc3&amp;phone=&amp;ver=2.0&amp;password=12321&amp;note=&amp;vr=rand</w:t>
            </w:r>
          </w:p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或通过手机号和密码来查询</w:t>
            </w:r>
          </w:p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http://www.weizanjian.com/reginfo/usermgr.php?apptype=1&amp;acttype=3&amp;UserID=&amp;phone=13888888888&amp;ver=2.0&amp;password=12321&amp;note=&amp;r=rand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功能说明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管理员通过管理软件查询统计某个用户的用户信息，或用户查询自己的个人信息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测试用例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普通浏览器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url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539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75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3953" w:type="dxa"/>
            <w:shd w:val="clear" w:color="auto" w:fill="B8CCE4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客户端类型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apptype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安卓端：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android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，苹果：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注册的手机号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phone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手机号和识别码，可以选择其中任一个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1275" w:type="dxa"/>
          </w:tcPr>
          <w:p>
            <w:pPr>
              <w:spacing w:line="360" w:lineRule="auto"/>
              <w:ind w:firstLine="500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要查询的用户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（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9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位）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+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随机码，例如：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100010077c492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版本号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ver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查询程序的版本号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操作类型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acttype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3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密码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用户密码或管理员密码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随机数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用自定义的随机算法生成（有校验功能）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00"/>
          </w:tcPr>
          <w:p>
            <w:pPr>
              <w:spacing w:line="360" w:lineRule="auto"/>
              <w:rPr>
                <w:rFonts w:ascii="Times New Roman" w:hAnsi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正确时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resultCode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，否则为非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示例：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5" w:hRule="atLeast"/>
        </w:trPr>
        <w:tc>
          <w:tcPr>
            <w:tcW w:w="8897" w:type="dxa"/>
            <w:gridSpan w:val="4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http://www.weizanjian.com/reginfo/usermgr.php?apptype=1&amp;acttype=3&amp;UserID=&amp;phone=13585853616&amp;ver=2.0&amp;password=123&amp;note=&amp;vr=rand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查询成功（返回所有用户信息）：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{"resultCode":0,"resultMessage":"OK","UserID":"100010088765c","username":"wei","password":"123","viptype":"S09,S05","phone":"13585853616","addr":"","note":"","filever":100}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错误返回：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{"resultCode": 1003,"resultMessage": "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用户不存在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","resultData": “”}</w:t>
            </w:r>
          </w:p>
        </w:tc>
      </w:tr>
    </w:tbl>
    <w:p/>
    <w:p/>
    <w:p>
      <w:pPr>
        <w:pStyle w:val="4"/>
      </w:pPr>
      <w:bookmarkStart w:id="15" w:name="_Toc29255"/>
      <w:bookmarkStart w:id="16" w:name="_Toc30940"/>
      <w:r>
        <w:t>5</w:t>
      </w:r>
      <w:r>
        <w:rPr>
          <w:rFonts w:hint="eastAsia"/>
        </w:rPr>
        <w:t>用户信息修改</w:t>
      </w:r>
      <w:bookmarkEnd w:id="15"/>
      <w:bookmarkEnd w:id="16"/>
    </w:p>
    <w:p>
      <w:pPr>
        <w:pStyle w:val="5"/>
      </w:pPr>
      <w:bookmarkStart w:id="17" w:name="_Toc5711"/>
      <w:bookmarkStart w:id="18" w:name="OLE_LINK10"/>
      <w:bookmarkStart w:id="19" w:name="OLE_LINK9"/>
      <w:r>
        <w:t>5-1</w:t>
      </w:r>
      <w:r>
        <w:rPr>
          <w:rFonts w:hint="eastAsia"/>
        </w:rPr>
        <w:t>用户基本信息修改（根据手机号或</w:t>
      </w:r>
      <w:r>
        <w:t>ID</w:t>
      </w:r>
      <w:r>
        <w:rPr>
          <w:rFonts w:hint="eastAsia"/>
        </w:rPr>
        <w:t>和密码）</w:t>
      </w:r>
      <w:bookmarkEnd w:id="17"/>
    </w:p>
    <w:tbl>
      <w:tblPr>
        <w:tblStyle w:val="1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39"/>
        <w:gridCol w:w="1275"/>
        <w:gridCol w:w="3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  <w:shd w:val="clear" w:color="auto" w:fill="B8CCE4"/>
              </w:rPr>
              <w:t>5-1.</w:t>
            </w: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  <w:shd w:val="clear" w:color="auto" w:fill="B8CCE4"/>
              </w:rPr>
              <w:t>用户基本信息修改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http://www.weizanjian.com/reginfo/usermgr.php?apptype=1&amp;acttype=4&amp;AppHID=34AB&amp;PCHID=&amp;UserID=10001008110bc3&amp;phone=13888888888&amp;ver=2.0&amp;username=abcd&amp;password=12321&amp;newpassword=1221&amp;viptype=&amp;channel=360&amp;addr=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上海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&amp;note=ab12c&amp;vr=rand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功能说明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用户通过终端软件自己修改个人相关的信息，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比注册接口增加新用户名和新用户密码，少手机号，即手机号一经注册后不可以修改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测试用例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普通浏览器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url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539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75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3953" w:type="dxa"/>
            <w:shd w:val="clear" w:color="auto" w:fill="B8CCE4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客户端类型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apptype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安卓端：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android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，苹果：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注册手机号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ver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可以选择手机号或用户识别码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1275" w:type="dxa"/>
          </w:tcPr>
          <w:p>
            <w:pPr>
              <w:spacing w:line="360" w:lineRule="auto"/>
              <w:ind w:firstLine="500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（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9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位）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+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随机码，例如：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100010077c492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移动版本硬件识别码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AppHID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手机或平板的硬件码或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 xml:space="preserve">IMEI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机的硬件码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版本号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ver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渠道号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channel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默认官网：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guanwang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；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APP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打包发布时配置好，推广时用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操作类型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acttype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为用户信息修改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新用户名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密码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新密码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N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新密码，为空则不修改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地址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addr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备注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note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随机数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用自定义的随机算法生成（有校验功能）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修改失败：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{"resultCode": 1004,"resultMessage": "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修改失败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","resultData": “”}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修改成功：</w:t>
            </w:r>
          </w:p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{"resultCode": 0,"resultMessage": "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","resultData":"","filever":100}</w:t>
            </w:r>
          </w:p>
        </w:tc>
      </w:tr>
      <w:bookmarkEnd w:id="18"/>
      <w:bookmarkEnd w:id="19"/>
    </w:tbl>
    <w:p/>
    <w:p/>
    <w:p>
      <w:pPr>
        <w:pStyle w:val="5"/>
      </w:pPr>
      <w:r>
        <w:br w:type="page"/>
      </w:r>
      <w:bookmarkStart w:id="20" w:name="_Toc469"/>
      <w:bookmarkStart w:id="21" w:name="_Toc27512"/>
      <w:r>
        <w:t>5-2</w:t>
      </w:r>
      <w:r>
        <w:rPr>
          <w:rFonts w:hint="eastAsia"/>
        </w:rPr>
        <w:t>用户密码重置</w:t>
      </w:r>
      <w:r>
        <w:t>(</w:t>
      </w:r>
      <w:r>
        <w:rPr>
          <w:rFonts w:hint="eastAsia"/>
        </w:rPr>
        <w:t>根据手机号</w:t>
      </w:r>
      <w:r>
        <w:rPr>
          <w:rFonts w:hint="eastAsia"/>
          <w:lang w:eastAsia="zh-CN"/>
        </w:rPr>
        <w:t>和验证码</w:t>
      </w:r>
      <w:r>
        <w:t>)</w:t>
      </w:r>
      <w:bookmarkEnd w:id="20"/>
      <w:bookmarkEnd w:id="21"/>
    </w:p>
    <w:tbl>
      <w:tblPr>
        <w:tblStyle w:val="1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39"/>
        <w:gridCol w:w="1275"/>
        <w:gridCol w:w="3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  <w:shd w:val="clear" w:color="auto" w:fill="B8CCE4"/>
              </w:rPr>
              <w:t>5-2.</w:t>
            </w: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  <w:shd w:val="clear" w:color="auto" w:fill="B8CCE4"/>
              </w:rPr>
              <w:t>用户信息修改</w:t>
            </w: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  <w:shd w:val="clear" w:color="auto" w:fill="B8CCE4"/>
              </w:rPr>
              <w:t>(</w:t>
            </w: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  <w:shd w:val="clear" w:color="auto" w:fill="B8CCE4"/>
              </w:rPr>
              <w:t>只根据用户手机号修改密码</w:t>
            </w: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  <w:shd w:val="clear" w:color="auto" w:fill="B8CCE4"/>
              </w:rPr>
              <w:t>)</w:t>
            </w: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  <w:shd w:val="clear" w:color="auto" w:fill="B8CCE4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http://www.weizanjian.com/reginfo/usermgr.php?apptype=1&amp;phone=13812345678&amp;AppHID=1ab53-243df-235&amp;PCHID=&amp;ver=1.0&amp;acttype=5&amp;svalue=65567&amp;password=12322&amp;note=abc&amp;vr=rand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功能说明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用户在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APP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终端通过注册的手机号及其验证码修改用户密码，成功后将返回用户的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测试用例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普通浏览器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url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539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75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3953" w:type="dxa"/>
            <w:shd w:val="clear" w:color="auto" w:fill="B8CCE4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客户端类型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apptype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安卓端：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android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，苹果：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移动版本硬件识别码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AppHID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手机或平板的硬件码或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 xml:space="preserve">IMEI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机的硬件码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操作类型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acttype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5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只根据用户手机号修改密码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注册的手机号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phone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手机号是唯一检验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校验码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svalue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校验码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=((phone/19)%100000)+5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密码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新设置的密码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随机数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用自定义的随机算法生成（有校验功能）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00"/>
          </w:tcPr>
          <w:p>
            <w:pPr>
              <w:spacing w:line="360" w:lineRule="auto"/>
              <w:rPr>
                <w:rFonts w:ascii="Times New Roman" w:hAnsi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正确时</w:t>
            </w:r>
            <w:r>
              <w:t>resultCode</w:t>
            </w:r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</w:rPr>
              <w:t>，否则为非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8897" w:type="dxa"/>
            <w:gridSpan w:val="4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重置密码成功，返回所有用户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：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{"resultCode": 0,"resultMessage": "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","resultData":"","filever":100}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重置密码失败：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{"resultCode": 1004,"resultMessage": "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修改失败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","resultData": “”}</w:t>
            </w:r>
          </w:p>
        </w:tc>
      </w:tr>
    </w:tbl>
    <w:p/>
    <w:p/>
    <w:p>
      <w:pPr>
        <w:pStyle w:val="5"/>
      </w:pPr>
      <w:r>
        <w:br w:type="page"/>
      </w:r>
      <w:bookmarkStart w:id="22" w:name="_Toc21481"/>
      <w:bookmarkStart w:id="23" w:name="_Toc1443"/>
      <w:r>
        <w:rPr>
          <w:rFonts w:hint="eastAsia"/>
          <w:lang w:val="en-US" w:eastAsia="zh-CN"/>
        </w:rPr>
        <w:t>5-3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VIP状态</w:t>
      </w:r>
      <w:r>
        <w:rPr>
          <w:rFonts w:hint="eastAsia"/>
        </w:rPr>
        <w:t>修改</w:t>
      </w:r>
      <w:bookmarkEnd w:id="22"/>
      <w:bookmarkEnd w:id="23"/>
    </w:p>
    <w:tbl>
      <w:tblPr>
        <w:tblStyle w:val="1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39"/>
        <w:gridCol w:w="1275"/>
        <w:gridCol w:w="3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r>
              <w:t>6</w:t>
            </w:r>
            <w:r>
              <w:rPr>
                <w:rFonts w:hint="eastAsia"/>
              </w:rPr>
              <w:t>用户付费信息（</w:t>
            </w:r>
            <w:r>
              <w:t>vip</w:t>
            </w:r>
            <w:r>
              <w:rPr>
                <w:rFonts w:hint="eastAsia"/>
              </w:rPr>
              <w:t>）修改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http://www.weizanjian.com/reginfo/usermgr.php?apptype=1&amp;acttype=8&amp;AppHID=34AB&amp;PCHID=&amp;UserID=100010088765c&amp;phone=13585853616&amp;ver=2.0&amp;password=123&amp;viptype=Sa0101,ta0102&amp;vipthis=ta0102&amp;money=5000&amp;svalue=44935&amp;note=&amp;vr=rand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功能说明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用户申请试用时，通过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app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软件自己修改个人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viptype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状态，以后可以支持付费确认后的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VIP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状态修改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测试用例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普通浏览器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url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539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75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3953" w:type="dxa"/>
            <w:shd w:val="clear" w:color="auto" w:fill="B8CCE4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客户端类型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apptype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安卓端：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android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，苹果：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1275" w:type="dxa"/>
          </w:tcPr>
          <w:p>
            <w:pPr>
              <w:spacing w:line="360" w:lineRule="auto"/>
              <w:ind w:firstLine="500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（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9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位）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+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随机码，例如：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100010077c492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注册手机号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1275" w:type="dxa"/>
          </w:tcPr>
          <w:p>
            <w:pPr>
              <w:spacing w:line="360" w:lineRule="auto"/>
              <w:ind w:firstLine="500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13888888888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移动版本硬件识别码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AppHID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手机或平板的硬件码或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 xml:space="preserve">IMEI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机的硬件码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校验码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svalue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校验码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=((phone/19)%100000)+8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版本号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ver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操作类型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acttype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为修改用户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viptype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会员类型（所有的会员类型）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viptype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VIP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授权码，用户通过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app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或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软件选择某个功能后，申请试用，例如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sa0102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，注意，要保留其它授权信息，例如如果原来是“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Sa0101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”，则应该设为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”Sa0101,ta0102”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会员类型（本次修改）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vipthis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本次修改的值，新申请如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ta0102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，试用结束如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Ta0102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，已付费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Sa0102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，已分享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sa0102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付费金额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money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本次用户付费情况，金额或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（单位分）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备注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note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随机数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用自定义的随机算法生成（有校验功能）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00"/>
          </w:tcPr>
          <w:p>
            <w:pPr>
              <w:spacing w:line="360" w:lineRule="auto"/>
              <w:rPr>
                <w:rFonts w:ascii="Times New Roman" w:hAnsi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正确时</w:t>
            </w:r>
            <w:r>
              <w:t>resultCode</w:t>
            </w:r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</w:rPr>
              <w:t>，否则为非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示例：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2" w:hRule="atLeast"/>
        </w:trPr>
        <w:tc>
          <w:tcPr>
            <w:tcW w:w="8897" w:type="dxa"/>
            <w:gridSpan w:val="4"/>
          </w:tcPr>
          <w:p>
            <w:r>
              <w:fldChar w:fldCharType="begin"/>
            </w:r>
            <w:r>
              <w:instrText xml:space="preserve"> HYPERLINK "http://www.weizanjian.com/reginfo/usermgr.php?apptype=1&amp;acttype=8&amp;AppHID=34AB&amp;PCHID=&amp;UserID=100010088765c&amp;phone=13585853616&amp;ver=2.0&amp;password=123&amp;viptype=S09,S05&amp;svalue=44935&amp;note=&amp;vr=rand" </w:instrText>
            </w:r>
            <w:r>
              <w:fldChar w:fldCharType="separate"/>
            </w:r>
            <w:r>
              <w:rPr>
                <w:rStyle w:val="13"/>
              </w:rPr>
              <w:t>http://www.weizanjian.com/reginfo/usermgr.php?apptype=1&amp;acttype=8&amp;AppHID=34AB&amp;PCHID=&amp;UserID=100010088765c&amp;phone=13585853616&amp;ver=2.0&amp;password=123&amp;viptype=S09,S05&amp;svalue=44935&amp;note=&amp;vr=rand</w:t>
            </w:r>
            <w:r>
              <w:rPr>
                <w:rStyle w:val="13"/>
              </w:rPr>
              <w:fldChar w:fldCharType="end"/>
            </w:r>
          </w:p>
          <w:p>
            <w:r>
              <w:rPr>
                <w:rFonts w:hint="eastAsia"/>
              </w:rPr>
              <w:t>设置成功返回：</w:t>
            </w:r>
          </w:p>
          <w:p>
            <w:r>
              <w:t>{"resultCode":0,"resultMessage":"\u8bbe\u7f6eVIP\u6210\u529f\uff01","newviptype":"S09,S05"}</w:t>
            </w:r>
          </w:p>
          <w:p>
            <w:r>
              <w:rPr>
                <w:rFonts w:hint="eastAsia"/>
              </w:rPr>
              <w:t>设置失败返回（本例子为</w:t>
            </w:r>
            <w:r>
              <w:t>svalue</w:t>
            </w:r>
            <w:r>
              <w:rPr>
                <w:rFonts w:hint="eastAsia"/>
              </w:rPr>
              <w:t>错误）：</w:t>
            </w:r>
          </w:p>
          <w:p>
            <w:r>
              <w:t>{"resultCode":1080,"resultMessage":"\u8bbe\u7f6eVIP\u5931\u8d25!","resultData":""}</w:t>
            </w:r>
          </w:p>
        </w:tc>
      </w:tr>
    </w:tbl>
    <w:p/>
    <w:p>
      <w:bookmarkStart w:id="24" w:name="OLE_LINK7"/>
      <w:bookmarkStart w:id="25" w:name="OLE_LINK8"/>
      <w:r>
        <w:br w:type="page"/>
      </w:r>
      <w:bookmarkEnd w:id="24"/>
      <w:bookmarkEnd w:id="25"/>
    </w:p>
    <w:p>
      <w:pPr>
        <w:pStyle w:val="4"/>
        <w:numPr>
          <w:numId w:val="0"/>
        </w:numPr>
        <w:rPr>
          <w:rFonts w:hint="eastAsia"/>
        </w:rPr>
      </w:pPr>
      <w:bookmarkStart w:id="26" w:name="_Toc5853"/>
      <w:bookmarkStart w:id="27" w:name="_Toc17308"/>
      <w:r>
        <w:rPr>
          <w:rFonts w:hint="eastAsia"/>
          <w:lang w:val="en-US" w:eastAsia="zh-CN"/>
        </w:rPr>
        <w:t>6.</w:t>
      </w:r>
      <w:r>
        <w:rPr>
          <w:rFonts w:hint="eastAsia"/>
        </w:rPr>
        <w:t>用户</w:t>
      </w:r>
      <w:r>
        <w:rPr>
          <w:rFonts w:hint="eastAsia"/>
          <w:lang w:eastAsia="zh-CN"/>
        </w:rPr>
        <w:t>互动</w:t>
      </w:r>
      <w:bookmarkEnd w:id="26"/>
      <w:bookmarkEnd w:id="27"/>
    </w:p>
    <w:p>
      <w:pPr>
        <w:pStyle w:val="5"/>
      </w:pPr>
      <w:bookmarkStart w:id="28" w:name="_Toc13348"/>
      <w:bookmarkStart w:id="29" w:name="_Toc6132"/>
      <w:r>
        <w:rPr>
          <w:rFonts w:hint="eastAsia"/>
          <w:lang w:val="en-US" w:eastAsia="zh-CN"/>
        </w:rPr>
        <w:t>6-1</w:t>
      </w:r>
      <w:r>
        <w:rPr>
          <w:rFonts w:hint="eastAsia"/>
        </w:rPr>
        <w:t>用户已完成分享</w:t>
      </w:r>
      <w:r>
        <w:t>/</w:t>
      </w:r>
      <w:r>
        <w:rPr>
          <w:rFonts w:hint="eastAsia"/>
        </w:rPr>
        <w:t>付费信息上报</w:t>
      </w:r>
      <w:bookmarkEnd w:id="28"/>
      <w:bookmarkEnd w:id="29"/>
    </w:p>
    <w:tbl>
      <w:tblPr>
        <w:tblStyle w:val="1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39"/>
        <w:gridCol w:w="1275"/>
        <w:gridCol w:w="3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r>
              <w:t>7</w:t>
            </w:r>
            <w:r>
              <w:rPr>
                <w:rFonts w:hint="eastAsia"/>
              </w:rPr>
              <w:t>用户已完成分享</w:t>
            </w:r>
            <w:r>
              <w:t>/</w:t>
            </w:r>
            <w:r>
              <w:rPr>
                <w:rFonts w:hint="eastAsia"/>
              </w:rPr>
              <w:t>付费信息上报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767" w:type="dxa"/>
            <w:gridSpan w:val="3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"http://www.weizanjian.com/reginfo/usermgr.php?apptype=1&amp;acttype=9&amp;AppHID=34AB&amp;PCHID=&amp;UserID=100010088765c&amp;phone=13585853616&amp;ver=2.0&amp;password=123&amp;viptype=s09&amp;wxname" </w:instrText>
            </w:r>
            <w:r>
              <w:fldChar w:fldCharType="separate"/>
            </w:r>
            <w:r>
              <w:rPr>
                <w:rStyle w:val="13"/>
              </w:rPr>
              <w:t>http://www.weizanjian.com/reginfo/usermgr.php?apptype=1&amp;acttype=9&amp;AppHID=34AB&amp;PCHID=&amp;UserID=100010088765c&amp;phone=13585853616&amp;ver=2.0&amp;password=123&amp;viptype=s09&amp;wxname</w:t>
            </w:r>
            <w:r>
              <w:rPr>
                <w:rStyle w:val="13"/>
              </w:rPr>
              <w:fldChar w:fldCharType="end"/>
            </w:r>
            <w:r>
              <w:t>=</w:t>
            </w:r>
            <w:r>
              <w:rPr>
                <w:rFonts w:hint="eastAsia"/>
              </w:rPr>
              <w:t>张三</w:t>
            </w:r>
            <w:r>
              <w:t>&amp;donetype=49.88&amp;svalue=44935&amp;note=&amp;vr=rand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功能说明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用户通过软件申报个人分享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付费的情况（最终还要后台确认），目前仅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端具有这个功能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测试用例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普通浏览器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url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539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75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3953" w:type="dxa"/>
            <w:shd w:val="clear" w:color="auto" w:fill="B8CCE4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客户端类型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apptype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安卓端：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android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，苹果：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1275" w:type="dxa"/>
          </w:tcPr>
          <w:p>
            <w:pPr>
              <w:spacing w:line="360" w:lineRule="auto"/>
              <w:ind w:firstLine="500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（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9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位）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+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随机码，例如：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100010077c492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注册手机号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1275" w:type="dxa"/>
          </w:tcPr>
          <w:p>
            <w:pPr>
              <w:spacing w:line="360" w:lineRule="auto"/>
              <w:ind w:firstLine="500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13888888888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移动版本硬件识别码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AppHID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手机或平板的硬件码或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 xml:space="preserve">IMEI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机的硬件码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校验码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svalue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校验码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=((phone/19)%100000)+8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版本号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ver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操作类型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acttype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>
              <w:rPr>
                <w:rFonts w:hint="eastAsia"/>
              </w:rPr>
              <w:t>用户已完成分享</w:t>
            </w:r>
            <w:r>
              <w:t>/</w:t>
            </w:r>
            <w:r>
              <w:rPr>
                <w:rFonts w:hint="eastAsia"/>
              </w:rPr>
              <w:t>付费信息上报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会员类型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viptype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VIP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授权码，用户针对这个功能的申报，例如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t02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，即试用该功能后完成分享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购买，或者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S02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，即直接购买了该功能（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软件可以在软件中直接购买）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微信用户昵称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wxname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用于分享或付费的微信用户昵称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完成任务类型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donetype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S-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完成分享，数字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已付费的金额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(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单位：分）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备注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note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随机数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用自定义的随机算法生成（有校验功能）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00"/>
          </w:tcPr>
          <w:p>
            <w:pPr>
              <w:spacing w:line="360" w:lineRule="auto"/>
              <w:rPr>
                <w:rFonts w:ascii="Times New Roman" w:hAnsi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正确时</w:t>
            </w:r>
            <w:r>
              <w:t>resultCode</w:t>
            </w:r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</w:rPr>
              <w:t>，否则为非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示例：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2" w:hRule="atLeast"/>
        </w:trPr>
        <w:tc>
          <w:tcPr>
            <w:tcW w:w="8897" w:type="dxa"/>
            <w:gridSpan w:val="4"/>
          </w:tcPr>
          <w:p>
            <w:r>
              <w:fldChar w:fldCharType="begin"/>
            </w:r>
            <w:r>
              <w:instrText xml:space="preserve"> HYPERLINK "http://www.weizanjian.com/reginfo/usermgr.php?apptype=1&amp;acttype=9&amp;AppHID=34AB&amp;PCHID=&amp;UserID=100010088765c&amp;phone=13585853616&amp;ver=2.0&amp;password=123&amp;viptype=s09&amp;wxname" </w:instrText>
            </w:r>
            <w:r>
              <w:fldChar w:fldCharType="separate"/>
            </w:r>
            <w:r>
              <w:rPr>
                <w:rStyle w:val="13"/>
              </w:rPr>
              <w:t>http://www.weizanjian.com/reginfo/usermgr.php?apptype=1&amp;acttype=9&amp;AppHID=34AB&amp;PCHID=&amp;UserID=100010088765c&amp;phone=13585853616&amp;ver=2.0&amp;password=123&amp;viptype=s09&amp;wxname</w:t>
            </w:r>
            <w:r>
              <w:rPr>
                <w:rStyle w:val="13"/>
              </w:rPr>
              <w:fldChar w:fldCharType="end"/>
            </w:r>
            <w:r>
              <w:t>=</w:t>
            </w:r>
            <w:r>
              <w:rPr>
                <w:rFonts w:hint="eastAsia"/>
              </w:rPr>
              <w:t>张三</w:t>
            </w:r>
            <w:r>
              <w:t>&amp;donetype=49.88&amp;svalue=44935&amp;note=&amp;r=rand</w:t>
            </w:r>
          </w:p>
          <w:p>
            <w:r>
              <w:rPr>
                <w:rFonts w:hint="eastAsia"/>
              </w:rPr>
              <w:t>申报成功返回：</w:t>
            </w:r>
          </w:p>
          <w:p>
            <w:r>
              <w:t>{"resultCode":0,"resultMessage":"</w:t>
            </w:r>
            <w:r>
              <w:rPr>
                <w:rFonts w:hint="eastAsia"/>
              </w:rPr>
              <w:t>申报成功</w:t>
            </w:r>
            <w:r>
              <w:t>","resultData":"</w:t>
            </w:r>
            <w:r>
              <w:rPr>
                <w:rFonts w:hint="eastAsia"/>
              </w:rPr>
              <w:t>张三</w:t>
            </w:r>
            <w:r>
              <w:t>_s09_49.88_201811111216;"}</w:t>
            </w:r>
          </w:p>
          <w:p>
            <w:r>
              <w:rPr>
                <w:rFonts w:hint="eastAsia"/>
              </w:rPr>
              <w:t>申报失败返回（本例子为重复申报）：</w:t>
            </w:r>
          </w:p>
          <w:p>
            <w:r>
              <w:t>{"resultCode":1092,"resultMessage":"</w:t>
            </w:r>
            <w:r>
              <w:rPr>
                <w:rFonts w:hint="eastAsia"/>
              </w:rPr>
              <w:t>重复设置或无法读取（如账号密码错误）</w:t>
            </w:r>
            <w:r>
              <w:t>!","resultData":""}</w:t>
            </w:r>
          </w:p>
          <w:p/>
        </w:tc>
      </w:tr>
    </w:tbl>
    <w:p/>
    <w:p/>
    <w:p/>
    <w:p>
      <w:pPr>
        <w:pStyle w:val="5"/>
      </w:pPr>
    </w:p>
    <w:p>
      <w:pPr>
        <w:pStyle w:val="5"/>
        <w:rPr>
          <w:rFonts w:hint="eastAsia" w:eastAsia="宋体"/>
          <w:lang w:eastAsia="zh-CN"/>
        </w:rPr>
      </w:pPr>
      <w:bookmarkStart w:id="30" w:name="_Toc5390"/>
      <w:r>
        <w:rPr>
          <w:rFonts w:hint="eastAsia"/>
          <w:lang w:val="en-US" w:eastAsia="zh-CN"/>
        </w:rPr>
        <w:t>6-2</w:t>
      </w:r>
      <w:r>
        <w:t>.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功能</w:t>
      </w:r>
      <w:r>
        <w:rPr>
          <w:rFonts w:hint="eastAsia"/>
        </w:rPr>
        <w:t>使用</w:t>
      </w:r>
      <w:r>
        <w:rPr>
          <w:rFonts w:hint="eastAsia"/>
          <w:lang w:eastAsia="zh-CN"/>
        </w:rPr>
        <w:t>上报</w:t>
      </w:r>
      <w:bookmarkEnd w:id="30"/>
    </w:p>
    <w:tbl>
      <w:tblPr>
        <w:tblStyle w:val="1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39"/>
        <w:gridCol w:w="1275"/>
        <w:gridCol w:w="3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r>
              <w:t>9.</w:t>
            </w:r>
            <w:r>
              <w:rPr>
                <w:rFonts w:hint="eastAsia"/>
              </w:rPr>
              <w:t>用户使用情况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已注册用户：</w:t>
            </w:r>
          </w:p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"http://www.weizanjian.com/reginfo/userrec.php?apptype=PC&amp;UserID=&amp;phone=13585853616&amp;AppHID=&amp;PCHID=&amp;password=123&amp;acttype=10&amp;fname=Wkewen3_2_1_4axin&amp;title=abc&amp;timeM=5&amp;note=&amp;r=ran" </w:instrText>
            </w:r>
            <w:r>
              <w:fldChar w:fldCharType="separate"/>
            </w:r>
            <w:r>
              <w:rPr>
                <w:rStyle w:val="13"/>
                <w:rFonts w:ascii="Times New Roman" w:hAnsi="Times New Roman"/>
                <w:kern w:val="0"/>
                <w:sz w:val="20"/>
                <w:szCs w:val="20"/>
              </w:rPr>
              <w:t>http://www.weizanjian.com/reginfo/userrec.php?apptype=PC&amp;UserID=&amp;phone=13585853616&amp;AppHID=&amp;PCHID=&amp;password=123&amp;acttype=10&amp;fname=Wkewen3_2_1_4axin&amp;title=</w:t>
            </w:r>
            <w:r>
              <w:rPr>
                <w:rStyle w:val="13"/>
                <w:rFonts w:hint="eastAsia" w:ascii="Times New Roman" w:hAnsi="Times New Roman"/>
                <w:kern w:val="0"/>
                <w:sz w:val="20"/>
                <w:szCs w:val="20"/>
              </w:rPr>
              <w:t>《信》</w:t>
            </w:r>
            <w:r>
              <w:rPr>
                <w:rStyle w:val="13"/>
                <w:rFonts w:ascii="Times New Roman" w:hAnsi="Times New Roman"/>
                <w:kern w:val="0"/>
                <w:sz w:val="20"/>
                <w:szCs w:val="20"/>
              </w:rPr>
              <w:t>&amp;timeM=5&amp;note=&amp;vr=ran</w:t>
            </w:r>
            <w:r>
              <w:rPr>
                <w:rStyle w:val="13"/>
                <w:rFonts w:ascii="Times New Roman" w:hAnsi="Times New Roman"/>
                <w:kern w:val="0"/>
                <w:sz w:val="20"/>
                <w:szCs w:val="20"/>
              </w:rPr>
              <w:fldChar w:fldCharType="end"/>
            </w:r>
          </w:p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未注册用户：（使用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HID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来识别）</w:t>
            </w:r>
          </w:p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"http://www.weizanjian.com/reginfo/userrec.php?apptype=PC&amp;UserID=&amp;phone=&amp;AppHID=2353qd&amp;PCHID=&amp;password=123&amp;acttype=10&amp;fname=Wkewen3_2_1_4axin&amp;title=初一单词测试&amp;timeM=6&amp;note=&amp;vr=ran" </w:instrText>
            </w:r>
            <w:r>
              <w:fldChar w:fldCharType="separate"/>
            </w:r>
            <w:r>
              <w:rPr>
                <w:rStyle w:val="13"/>
                <w:rFonts w:ascii="Times New Roman" w:hAnsi="Times New Roman"/>
                <w:kern w:val="0"/>
                <w:sz w:val="20"/>
                <w:szCs w:val="20"/>
              </w:rPr>
              <w:t>http://www.weizanjian.com/reginfo/userrec.php?apptype=PC&amp;UserID=&amp;phone=&amp;AppHID=2353qd&amp;PCHID=&amp;password=123&amp;acttype=10&amp;fname=Wkewen3_2_1_4axin&amp;title=</w:t>
            </w:r>
            <w:r>
              <w:rPr>
                <w:rStyle w:val="13"/>
                <w:rFonts w:hint="eastAsia" w:ascii="Times New Roman" w:hAnsi="Times New Roman"/>
                <w:kern w:val="0"/>
                <w:sz w:val="20"/>
                <w:szCs w:val="20"/>
              </w:rPr>
              <w:t>初一单词测试</w:t>
            </w:r>
            <w:r>
              <w:rPr>
                <w:rStyle w:val="13"/>
                <w:rFonts w:ascii="Times New Roman" w:hAnsi="Times New Roman"/>
                <w:kern w:val="0"/>
                <w:sz w:val="20"/>
                <w:szCs w:val="20"/>
              </w:rPr>
              <w:t>&amp;timeM=6&amp;note=&amp;vr=ran</w:t>
            </w:r>
            <w:r>
              <w:rPr>
                <w:rStyle w:val="13"/>
                <w:rFonts w:ascii="Times New Roman" w:hAnsi="Times New Roman"/>
                <w:kern w:val="0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功能说明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用户通过终端软件，把已使用的软件功能上报服务器（仅当使用时间超过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测试用例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普通浏览器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url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539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75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3953" w:type="dxa"/>
            <w:shd w:val="clear" w:color="auto" w:fill="B8CCE4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客户端类型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apptype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安卓端：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android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，苹果：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1275" w:type="dxa"/>
          </w:tcPr>
          <w:p>
            <w:pPr>
              <w:spacing w:line="360" w:lineRule="auto"/>
              <w:ind w:firstLine="500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用户识别码和手机号，选择其中一个即可，非注册用户，留空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注册的手机号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phone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注册的手机号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移动版本硬件识别码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AppHID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手机或平板的硬件码或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 xml:space="preserve">IMEI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机的硬件码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密码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操作类型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acttype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10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上传用户使用情况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文件名（无后缀）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fname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打开的文件名称，无后缀，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文章、随笔或测试信息（卷子名称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: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范围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: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错题序号）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title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numPr>
                <w:ilvl w:val="0"/>
                <w:numId w:val="2"/>
              </w:numP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阅读的文章名称</w:t>
            </w:r>
          </w:p>
          <w:p>
            <w:pPr>
              <w:numPr>
                <w:ilvl w:val="0"/>
                <w:numId w:val="2"/>
              </w:numP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随笔则为“随笔”</w:t>
            </w:r>
          </w:p>
          <w:p>
            <w:pPr>
              <w:numPr>
                <w:ilvl w:val="0"/>
                <w:numId w:val="2"/>
              </w:numP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测试试卷如：“高中单词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:3-50:2,18,36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”</w:t>
            </w:r>
          </w:p>
          <w:p>
            <w:pP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测试记录规则，如上：答题起止为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3-50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（卷子可能有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200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题，即允许只答部分题目），错误为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18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36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（不需要上报未达的题）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备注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note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随机数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用自定义的随机算法生成（有校验功能）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00"/>
          </w:tcPr>
          <w:p>
            <w:pPr>
              <w:spacing w:line="360" w:lineRule="auto"/>
              <w:rPr>
                <w:rFonts w:ascii="Times New Roman" w:hAnsi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正确时</w:t>
            </w:r>
            <w:r>
              <w:t>resultCode</w:t>
            </w:r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</w:rPr>
              <w:t>（新增成功）或</w:t>
            </w:r>
            <w:r>
              <w:t>1</w:t>
            </w:r>
            <w:r>
              <w:rPr>
                <w:rFonts w:hint="eastAsia"/>
              </w:rPr>
              <w:t>（修改成功），否则</w:t>
            </w:r>
            <w:r>
              <w:t>&gt;1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示例：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0" w:hRule="atLeast"/>
        </w:trPr>
        <w:tc>
          <w:tcPr>
            <w:tcW w:w="8897" w:type="dxa"/>
            <w:gridSpan w:val="4"/>
          </w:tcPr>
          <w:p>
            <w:r>
              <w:rPr>
                <w:rFonts w:hint="eastAsia"/>
              </w:rPr>
              <w:t>操作成功：</w:t>
            </w:r>
          </w:p>
          <w:p>
            <w:r>
              <w:t>{"resultCode":0,"resultMessage":"</w:t>
            </w:r>
            <w:r>
              <w:rPr>
                <w:rFonts w:hint="eastAsia"/>
              </w:rPr>
              <w:t>新增成功</w:t>
            </w:r>
            <w:r>
              <w:t>","resultData":"0"}</w:t>
            </w:r>
          </w:p>
          <w:p>
            <w:r>
              <w:t>{"resultCode":1,"resultMessage":"</w:t>
            </w:r>
            <w:r>
              <w:rPr>
                <w:rFonts w:hint="eastAsia"/>
              </w:rPr>
              <w:t>修改成功</w:t>
            </w:r>
            <w:r>
              <w:t>","resultData":"1"}</w:t>
            </w:r>
          </w:p>
          <w:p/>
          <w:p>
            <w:r>
              <w:rPr>
                <w:rFonts w:hint="eastAsia"/>
              </w:rPr>
              <w:t>针对用户</w:t>
            </w:r>
            <w:r>
              <w:t>ID</w:t>
            </w:r>
            <w:r>
              <w:rPr>
                <w:rFonts w:hint="eastAsia"/>
              </w:rPr>
              <w:t>或手机号不为空的异常：</w:t>
            </w:r>
          </w:p>
          <w:p>
            <w:r>
              <w:t>{"resultCode":1</w:t>
            </w:r>
            <w:r>
              <w:rPr>
                <w:rFonts w:hint="eastAsia"/>
                <w:lang w:val="en-US" w:eastAsia="zh-CN"/>
              </w:rPr>
              <w:t>0</w:t>
            </w:r>
            <w:r>
              <w:t>01,"resultMessage":"</w:t>
            </w:r>
            <w:r>
              <w:rPr>
                <w:rFonts w:hint="eastAsia"/>
              </w:rPr>
              <w:t>此用户</w:t>
            </w:r>
            <w:r>
              <w:t>ID</w:t>
            </w:r>
            <w:r>
              <w:rPr>
                <w:rFonts w:hint="eastAsia"/>
              </w:rPr>
              <w:t>未注册</w:t>
            </w:r>
            <w:r>
              <w:t>","resultData":""}</w:t>
            </w:r>
          </w:p>
          <w:p>
            <w:r>
              <w:rPr>
                <w:rFonts w:hint="eastAsia"/>
              </w:rPr>
              <w:t>其它异常：</w:t>
            </w:r>
          </w:p>
          <w:p>
            <w:r>
              <w:t>{"resultCode":1</w:t>
            </w:r>
            <w:r>
              <w:rPr>
                <w:rFonts w:hint="eastAsia"/>
                <w:lang w:val="en-US" w:eastAsia="zh-CN"/>
              </w:rPr>
              <w:t>0</w:t>
            </w:r>
            <w:r>
              <w:t>02,"resultMessage":"</w:t>
            </w:r>
            <w:r>
              <w:rPr>
                <w:rFonts w:hint="eastAsia"/>
              </w:rPr>
              <w:t>新增异常</w:t>
            </w:r>
            <w:r>
              <w:t>","resultData":""}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t>{"resultCode":1</w:t>
            </w:r>
            <w:r>
              <w:rPr>
                <w:rFonts w:hint="eastAsia"/>
                <w:lang w:val="en-US" w:eastAsia="zh-CN"/>
              </w:rPr>
              <w:t>0</w:t>
            </w:r>
            <w:r>
              <w:t>03,"resultMessage":"</w:t>
            </w:r>
            <w:r>
              <w:rPr>
                <w:rFonts w:hint="eastAsia"/>
              </w:rPr>
              <w:t>修改异常</w:t>
            </w:r>
            <w:r>
              <w:t>","resultData":""}</w:t>
            </w:r>
          </w:p>
        </w:tc>
      </w:tr>
    </w:tbl>
    <w:p/>
    <w:p/>
    <w:p>
      <w:pPr>
        <w:pStyle w:val="5"/>
        <w:rPr>
          <w:rFonts w:hint="eastAsia"/>
          <w:lang w:eastAsia="zh-CN"/>
        </w:rPr>
      </w:pPr>
      <w:bookmarkStart w:id="31" w:name="_Toc137"/>
      <w:r>
        <w:rPr>
          <w:rFonts w:hint="eastAsia"/>
          <w:lang w:val="en-US" w:eastAsia="zh-CN"/>
        </w:rPr>
        <w:t>6-3</w:t>
      </w:r>
      <w:r>
        <w:t>.</w:t>
      </w:r>
      <w:r>
        <w:rPr>
          <w:rFonts w:hint="eastAsia"/>
          <w:lang w:eastAsia="zh-CN"/>
        </w:rPr>
        <w:t>获取积分排名</w:t>
      </w:r>
      <w:bookmarkEnd w:id="31"/>
    </w:p>
    <w:tbl>
      <w:tblPr>
        <w:tblStyle w:val="1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39"/>
        <w:gridCol w:w="1275"/>
        <w:gridCol w:w="3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r>
              <w:t>9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  <w:lang w:eastAsia="zh-CN"/>
              </w:rPr>
              <w:t>获取积分排名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Style w:val="13"/>
                <w:rFonts w:ascii="Times New Roman" w:hAnsi="Times New Roman"/>
                <w:kern w:val="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"http://www.weizanjian.com/reginfo/userrec.php?apptype=PC&amp;UserID=&amp;phone=13585853616&amp;AppHID=&amp;PCHID=&amp;password=123&amp;acttype=10&amp;fname=Wkewen3_2_1_4axin&amp;title=abc&amp;timeM=5&amp;note=&amp;r=ran" </w:instrText>
            </w:r>
            <w:r>
              <w:fldChar w:fldCharType="separate"/>
            </w:r>
            <w:r>
              <w:rPr>
                <w:rStyle w:val="13"/>
                <w:rFonts w:ascii="Times New Roman" w:hAnsi="Times New Roman"/>
                <w:kern w:val="0"/>
                <w:sz w:val="20"/>
                <w:szCs w:val="20"/>
              </w:rPr>
              <w:t>http://www.weizanjian.com/reginfo/userrec.php?apptype=PC&amp;UserID=&amp;phone=13585853616&amp;AppHID=&amp;PCHID=&amp;password=123&amp;acttype=</w:t>
            </w:r>
            <w:r>
              <w:rPr>
                <w:rStyle w:val="13"/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11&amp;note=</w:t>
            </w:r>
            <w:r>
              <w:rPr>
                <w:rStyle w:val="13"/>
                <w:rFonts w:ascii="Times New Roman" w:hAnsi="Times New Roman"/>
                <w:kern w:val="0"/>
                <w:sz w:val="20"/>
                <w:szCs w:val="20"/>
              </w:rPr>
              <w:t>&amp;vr=ran</w:t>
            </w:r>
            <w:r>
              <w:rPr>
                <w:rStyle w:val="13"/>
                <w:rFonts w:ascii="Times New Roman" w:hAnsi="Times New Roman"/>
                <w:kern w:val="0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功能说明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用户通过终端软件，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获取积分情况（包括排名、积分数等）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测试用例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普通浏览器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url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539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75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3953" w:type="dxa"/>
            <w:shd w:val="clear" w:color="auto" w:fill="B8CCE4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客户端类型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apptype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安卓端：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android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，苹果：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1275" w:type="dxa"/>
          </w:tcPr>
          <w:p>
            <w:pPr>
              <w:spacing w:line="360" w:lineRule="auto"/>
              <w:ind w:firstLine="500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用户识别码和手机号，选择其中一个即可，非注册用户，留空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注册的手机号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phone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注册的手机号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移动版本硬件识别码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AppHID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手机或平板的硬件码或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 xml:space="preserve">IMEI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机的硬件码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密码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操作类型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acttype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1获取积分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备注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note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00"/>
          </w:tcPr>
          <w:p>
            <w:pPr>
              <w:spacing w:line="360" w:lineRule="auto"/>
              <w:rPr>
                <w:rFonts w:ascii="Times New Roman" w:hAnsi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953" w:type="dxa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正确时</w:t>
            </w:r>
            <w:r>
              <w:t>resultCode</w:t>
            </w:r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  <w:lang w:eastAsia="zh-CN"/>
              </w:rPr>
              <w:t>，以及相关的信息（逐行显示给用户即可，允许为空内容）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示例：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0" w:hRule="atLeast"/>
        </w:trPr>
        <w:tc>
          <w:tcPr>
            <w:tcW w:w="8897" w:type="dxa"/>
            <w:gridSpan w:val="4"/>
          </w:tcPr>
          <w:p>
            <w:r>
              <w:rPr>
                <w:rFonts w:hint="eastAsia"/>
              </w:rPr>
              <w:t>操作成功：</w:t>
            </w:r>
          </w:p>
          <w:p>
            <w:r>
              <w:t>{"resultCode":0,"</w:t>
            </w:r>
            <w:r>
              <w:rPr>
                <w:rFonts w:hint="eastAsia"/>
                <w:lang w:val="en-US" w:eastAsia="zh-CN"/>
              </w:rPr>
              <w:t>Msg</w:t>
            </w:r>
            <w:r>
              <w:t>":"</w:t>
            </w:r>
            <w:r>
              <w:rPr>
                <w:rFonts w:hint="eastAsia"/>
                <w:lang w:eastAsia="zh-CN"/>
              </w:rPr>
              <w:t>个人积分情况：</w:t>
            </w:r>
            <w:r>
              <w:rPr>
                <w:rFonts w:hint="eastAsia"/>
                <w:lang w:val="en-US" w:eastAsia="zh-CN"/>
              </w:rPr>
              <w:t>100（阅读50，测试30，分享20）</w:t>
            </w:r>
            <w:r>
              <w:t>","</w:t>
            </w:r>
            <w:r>
              <w:rPr>
                <w:rFonts w:hint="eastAsia"/>
                <w:lang w:val="en-US" w:eastAsia="zh-CN"/>
              </w:rPr>
              <w:t>Msg</w:t>
            </w:r>
            <w:r>
              <w:t>":"</w:t>
            </w:r>
            <w:r>
              <w:rPr>
                <w:rFonts w:hint="eastAsia"/>
                <w:lang w:eastAsia="zh-CN"/>
              </w:rPr>
              <w:t>积分排名：</w:t>
            </w:r>
            <w:r>
              <w:t>","</w:t>
            </w:r>
            <w:r>
              <w:rPr>
                <w:rFonts w:hint="eastAsia"/>
                <w:lang w:val="en-US" w:eastAsia="zh-CN"/>
              </w:rPr>
              <w:t>Msg</w:t>
            </w:r>
            <w:r>
              <w:t>":"</w:t>
            </w: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张三，</w:t>
            </w:r>
            <w:r>
              <w:rPr>
                <w:rFonts w:hint="eastAsia"/>
                <w:lang w:val="en-US" w:eastAsia="zh-CN"/>
              </w:rPr>
              <w:t>500</w:t>
            </w:r>
            <w:r>
              <w:t>","</w:t>
            </w:r>
            <w:r>
              <w:rPr>
                <w:rFonts w:hint="eastAsia"/>
                <w:lang w:val="en-US" w:eastAsia="zh-CN"/>
              </w:rPr>
              <w:t>Msg</w:t>
            </w:r>
            <w:r>
              <w:t>":"</w:t>
            </w:r>
            <w:r>
              <w:rPr>
                <w:rFonts w:hint="eastAsia"/>
                <w:lang w:val="en-US" w:eastAsia="zh-CN"/>
              </w:rPr>
              <w:t>2.李四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300</w:t>
            </w:r>
            <w:r>
              <w:t>"}</w:t>
            </w:r>
          </w:p>
          <w:p/>
          <w:p>
            <w:r>
              <w:rPr>
                <w:rFonts w:hint="eastAsia"/>
              </w:rPr>
              <w:t>针对用户</w:t>
            </w:r>
            <w:r>
              <w:t>ID</w:t>
            </w:r>
            <w:r>
              <w:rPr>
                <w:rFonts w:hint="eastAsia"/>
              </w:rPr>
              <w:t>或手机号不为空的异常：</w:t>
            </w:r>
          </w:p>
          <w:p>
            <w:r>
              <w:t>{"resultCode":1101,"resultMessage":"</w:t>
            </w:r>
            <w:r>
              <w:rPr>
                <w:rFonts w:hint="eastAsia"/>
              </w:rPr>
              <w:t>此用户</w:t>
            </w:r>
            <w:r>
              <w:t>ID</w:t>
            </w:r>
            <w:r>
              <w:rPr>
                <w:rFonts w:hint="eastAsia"/>
              </w:rPr>
              <w:t>未注册</w:t>
            </w:r>
            <w:r>
              <w:t>","resultData":""}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eastAsia="zh-CN"/>
        </w:rPr>
      </w:pPr>
      <w:bookmarkStart w:id="32" w:name="_Toc25137"/>
      <w:r>
        <w:rPr>
          <w:rFonts w:hint="eastAsia"/>
          <w:lang w:val="en-US" w:eastAsia="zh-CN"/>
        </w:rPr>
        <w:t>6-4</w:t>
      </w:r>
      <w:r>
        <w:t>.</w:t>
      </w:r>
      <w:r>
        <w:rPr>
          <w:rFonts w:hint="eastAsia"/>
          <w:lang w:eastAsia="zh-CN"/>
        </w:rPr>
        <w:t>获取试卷点评</w:t>
      </w:r>
      <w:bookmarkEnd w:id="32"/>
    </w:p>
    <w:tbl>
      <w:tblPr>
        <w:tblStyle w:val="1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39"/>
        <w:gridCol w:w="1275"/>
        <w:gridCol w:w="3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r>
              <w:t>9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  <w:lang w:eastAsia="zh-CN"/>
              </w:rPr>
              <w:t>获取试卷点评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Style w:val="13"/>
                <w:rFonts w:ascii="Times New Roman" w:hAnsi="Times New Roman"/>
                <w:kern w:val="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"http://www.weizanjian.com/reginfo/userrec.php?apptype=PC&amp;UserID=&amp;phone=13585853616&amp;AppHID=&amp;PCHID=&amp;password=123&amp;acttype=10&amp;fname=Wkewen3_2_1_4axin&amp;title=abc&amp;timeM=5&amp;note=&amp;r=ran" </w:instrText>
            </w:r>
            <w:r>
              <w:fldChar w:fldCharType="separate"/>
            </w:r>
            <w:r>
              <w:rPr>
                <w:rStyle w:val="13"/>
                <w:rFonts w:ascii="Times New Roman" w:hAnsi="Times New Roman"/>
                <w:kern w:val="0"/>
                <w:sz w:val="20"/>
                <w:szCs w:val="20"/>
              </w:rPr>
              <w:t>http://www.weizanjian.com/reginfo/userrec.php?apptype=PC&amp;UserID=&amp;phone=13585853616&amp;AppHID=&amp;PCHID=&amp;password=123&amp;acttype=</w:t>
            </w:r>
            <w:r>
              <w:rPr>
                <w:rStyle w:val="13"/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12&amp;TestID=abcd123</w:t>
            </w:r>
            <w:r>
              <w:rPr>
                <w:rStyle w:val="13"/>
                <w:rFonts w:ascii="Times New Roman" w:hAnsi="Times New Roman"/>
                <w:kern w:val="0"/>
                <w:sz w:val="20"/>
                <w:szCs w:val="20"/>
              </w:rPr>
              <w:t>&amp;</w:t>
            </w:r>
            <w:r>
              <w:rPr>
                <w:rStyle w:val="13"/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TestName=单元1测试&amp;</w:t>
            </w:r>
            <w:r>
              <w:rPr>
                <w:rStyle w:val="13"/>
                <w:rFonts w:ascii="Times New Roman" w:hAnsi="Times New Roman"/>
                <w:kern w:val="0"/>
                <w:sz w:val="20"/>
                <w:szCs w:val="20"/>
              </w:rPr>
              <w:t>vr=ran</w:t>
            </w:r>
            <w:r>
              <w:rPr>
                <w:rStyle w:val="13"/>
                <w:rFonts w:ascii="Times New Roman" w:hAnsi="Times New Roman"/>
                <w:kern w:val="0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功能说明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用户通过终端软件，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获取某次测试试卷的老师点评（每个题目的点评在试卷里已有，不需要从服务器读取）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测试用例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普通浏览器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url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539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75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3953" w:type="dxa"/>
            <w:shd w:val="clear" w:color="auto" w:fill="B8CCE4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客户端类型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apptype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安卓端：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android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，苹果：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1275" w:type="dxa"/>
          </w:tcPr>
          <w:p>
            <w:pPr>
              <w:spacing w:line="360" w:lineRule="auto"/>
              <w:ind w:firstLine="500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用户识别码和手机号，选择其中一个即可，非注册用户，留空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注册的手机号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phone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注册的手机号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移动版本硬件识别码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AppHID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手机或平板的硬件码或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 xml:space="preserve">IMEI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机的硬件码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密码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操作类型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acttype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2获取试卷点评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试卷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TestID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试卷名称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TestName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随机数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用自定义的随机算法生成（有校验功能）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00"/>
          </w:tcPr>
          <w:p>
            <w:pPr>
              <w:spacing w:line="360" w:lineRule="auto"/>
              <w:rPr>
                <w:rFonts w:ascii="Times New Roman" w:hAnsi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正确时</w:t>
            </w:r>
            <w:r>
              <w:t>resultCode</w:t>
            </w:r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  <w:lang w:eastAsia="zh-CN"/>
              </w:rPr>
              <w:t>，以及相关的信息（逐行显示给用户即可，允许为空内容）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示例：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0" w:hRule="atLeast"/>
        </w:trPr>
        <w:tc>
          <w:tcPr>
            <w:tcW w:w="8897" w:type="dxa"/>
            <w:gridSpan w:val="4"/>
          </w:tcPr>
          <w:p>
            <w:r>
              <w:rPr>
                <w:rFonts w:hint="eastAsia"/>
              </w:rPr>
              <w:t>操作成功：</w:t>
            </w:r>
          </w:p>
          <w:p>
            <w:r>
              <w:t>{"resultCode":0,"</w:t>
            </w:r>
            <w:r>
              <w:rPr>
                <w:rFonts w:hint="eastAsia"/>
                <w:lang w:val="en-US" w:eastAsia="zh-CN"/>
              </w:rPr>
              <w:t>Msg</w:t>
            </w:r>
            <w:r>
              <w:t>":"</w:t>
            </w:r>
            <w:r>
              <w:rPr>
                <w:rFonts w:hint="eastAsia"/>
                <w:lang w:eastAsia="zh-CN"/>
              </w:rPr>
              <w:t>全班整体测试比较好，但阅读题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错误比较多</w:t>
            </w:r>
            <w:r>
              <w:t>","</w:t>
            </w:r>
            <w:r>
              <w:rPr>
                <w:rFonts w:hint="eastAsia"/>
                <w:lang w:val="en-US" w:eastAsia="zh-CN"/>
              </w:rPr>
              <w:t>Msg</w:t>
            </w:r>
            <w:r>
              <w:t>":"</w:t>
            </w:r>
            <w:r>
              <w:rPr>
                <w:rFonts w:hint="eastAsia"/>
                <w:lang w:eastAsia="zh-CN"/>
              </w:rPr>
              <w:t>年级排名第二</w:t>
            </w:r>
            <w:r>
              <w:t>"}</w:t>
            </w:r>
          </w:p>
          <w:p/>
          <w:p>
            <w:r>
              <w:rPr>
                <w:rFonts w:hint="eastAsia"/>
              </w:rPr>
              <w:t>针对用户</w:t>
            </w:r>
            <w:r>
              <w:t>ID</w:t>
            </w:r>
            <w:r>
              <w:rPr>
                <w:rFonts w:hint="eastAsia"/>
              </w:rPr>
              <w:t>或手机号不为空的异常：</w:t>
            </w:r>
          </w:p>
          <w:p>
            <w:r>
              <w:t>{"resultCode":1</w:t>
            </w:r>
            <w:r>
              <w:rPr>
                <w:rFonts w:hint="eastAsia"/>
                <w:lang w:val="en-US" w:eastAsia="zh-CN"/>
              </w:rPr>
              <w:t>2</w:t>
            </w:r>
            <w:r>
              <w:t>01,"resultMessage":"</w:t>
            </w:r>
            <w:r>
              <w:rPr>
                <w:rFonts w:hint="eastAsia"/>
              </w:rPr>
              <w:t>此用户</w:t>
            </w:r>
            <w:r>
              <w:t>ID</w:t>
            </w:r>
            <w:r>
              <w:rPr>
                <w:rFonts w:hint="eastAsia"/>
              </w:rPr>
              <w:t>未注册</w:t>
            </w:r>
            <w:r>
              <w:t>","resultData":""}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其它异常：</w:t>
            </w:r>
          </w:p>
          <w:p>
            <w:pPr>
              <w:rPr>
                <w:rFonts w:hint="eastAsia"/>
                <w:lang w:eastAsia="zh-CN"/>
              </w:rPr>
            </w:pPr>
            <w:r>
              <w:t>{"resultCode":1</w:t>
            </w:r>
            <w:r>
              <w:rPr>
                <w:rFonts w:hint="eastAsia"/>
                <w:lang w:val="en-US" w:eastAsia="zh-CN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,"resultMessage":"</w:t>
            </w:r>
            <w:r>
              <w:rPr>
                <w:rFonts w:hint="eastAsia"/>
                <w:lang w:eastAsia="zh-CN"/>
              </w:rPr>
              <w:t>没有找到本次测试记录。</w:t>
            </w:r>
            <w:r>
              <w:t>","resultData":""}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5"/>
        <w:rPr>
          <w:rFonts w:hint="eastAsia"/>
          <w:lang w:eastAsia="zh-CN"/>
        </w:rPr>
      </w:pPr>
      <w:bookmarkStart w:id="33" w:name="_Toc11172"/>
      <w:r>
        <w:rPr>
          <w:rFonts w:hint="eastAsia"/>
          <w:lang w:val="en-US" w:eastAsia="zh-CN"/>
        </w:rPr>
        <w:t>6-5</w:t>
      </w:r>
      <w:r>
        <w:t>.</w:t>
      </w:r>
      <w:r>
        <w:rPr>
          <w:rFonts w:hint="eastAsia"/>
          <w:lang w:eastAsia="zh-CN"/>
        </w:rPr>
        <w:t>反馈用户意见</w:t>
      </w:r>
      <w:bookmarkEnd w:id="33"/>
      <w:bookmarkStart w:id="49" w:name="_GoBack"/>
      <w:bookmarkEnd w:id="49"/>
    </w:p>
    <w:p/>
    <w:tbl>
      <w:tblPr>
        <w:tblStyle w:val="1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39"/>
        <w:gridCol w:w="1275"/>
        <w:gridCol w:w="3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r>
              <w:t>9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  <w:lang w:eastAsia="zh-CN"/>
              </w:rPr>
              <w:t>获取积分排名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Style w:val="13"/>
                <w:rFonts w:ascii="Times New Roman" w:hAnsi="Times New Roman"/>
                <w:kern w:val="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"http://www.weizanjian.com/reginfo/userrec.php?apptype=PC&amp;UserID=&amp;phone=13585853616&amp;AppHID=&amp;PCHID=&amp;password=123&amp;acttype=10&amp;fname=Wkewen3_2_1_4axin&amp;title=abc&amp;timeM=5&amp;note=&amp;r=ran" </w:instrText>
            </w:r>
            <w:r>
              <w:fldChar w:fldCharType="separate"/>
            </w:r>
            <w:r>
              <w:rPr>
                <w:rStyle w:val="13"/>
                <w:rFonts w:ascii="Times New Roman" w:hAnsi="Times New Roman"/>
                <w:kern w:val="0"/>
                <w:sz w:val="20"/>
                <w:szCs w:val="20"/>
              </w:rPr>
              <w:t>http://www.weizanjian.com/reginfo/userrec.php?apptype=PC&amp;UserID=&amp;phone=13585853616&amp;AppHID=&amp;PCHID=&amp;password=123&amp;acttype=</w:t>
            </w:r>
            <w:r>
              <w:rPr>
                <w:rStyle w:val="13"/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13&amp;msg=《沁园春》沁读音错误应该为qin&amp;mtype=1</w:t>
            </w:r>
            <w:r>
              <w:rPr>
                <w:rStyle w:val="13"/>
                <w:rFonts w:ascii="Times New Roman" w:hAnsi="Times New Roman"/>
                <w:kern w:val="0"/>
                <w:sz w:val="20"/>
                <w:szCs w:val="20"/>
              </w:rPr>
              <w:t>&amp;</w:t>
            </w:r>
            <w:r>
              <w:rPr>
                <w:rStyle w:val="13"/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note=&amp;</w:t>
            </w:r>
            <w:r>
              <w:rPr>
                <w:rStyle w:val="13"/>
                <w:rFonts w:ascii="Times New Roman" w:hAnsi="Times New Roman"/>
                <w:kern w:val="0"/>
                <w:sz w:val="20"/>
                <w:szCs w:val="20"/>
              </w:rPr>
              <w:t>vr=ran</w:t>
            </w:r>
            <w:r>
              <w:rPr>
                <w:rStyle w:val="13"/>
                <w:rFonts w:ascii="Times New Roman" w:hAnsi="Times New Roman"/>
                <w:kern w:val="0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功能说明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用户通过终端软件，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向服务器反馈（修正错误、建议、需求等等）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测试用例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普通浏览器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url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539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75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3953" w:type="dxa"/>
            <w:shd w:val="clear" w:color="auto" w:fill="B8CCE4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客户端类型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apptype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安卓端：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android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，苹果：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1275" w:type="dxa"/>
          </w:tcPr>
          <w:p>
            <w:pPr>
              <w:spacing w:line="360" w:lineRule="auto"/>
              <w:ind w:firstLine="500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用户识别码和手机号，选择其中一个即可，非注册用户，留空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注册的手机号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phone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注册的手机号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移动版本硬件识别码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AppHID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手机或平板的硬件码或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 xml:space="preserve">IMEI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机的硬件码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密码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操作类型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acttype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3用户反馈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反馈内容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msg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（文本内容）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反馈类型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mtype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1-修正错误，2-建议，3-需求，4-其它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备注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note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随机数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用自定义的随机算法生成（有校验功能）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00"/>
          </w:tcPr>
          <w:p>
            <w:pPr>
              <w:spacing w:line="360" w:lineRule="auto"/>
              <w:rPr>
                <w:rFonts w:ascii="Times New Roman" w:hAnsi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953" w:type="dxa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正确时</w:t>
            </w:r>
            <w:r>
              <w:t>resultCode</w:t>
            </w:r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eastAsia="zh-CN"/>
              </w:rPr>
              <w:t>反馈</w:t>
            </w:r>
            <w:r>
              <w:rPr>
                <w:rFonts w:hint="eastAsia"/>
              </w:rPr>
              <w:t>成功）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否则</w:t>
            </w:r>
            <w:r>
              <w:t>&gt;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示例：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0" w:hRule="atLeast"/>
        </w:trPr>
        <w:tc>
          <w:tcPr>
            <w:tcW w:w="8897" w:type="dxa"/>
            <w:gridSpan w:val="4"/>
          </w:tcPr>
          <w:p>
            <w:r>
              <w:rPr>
                <w:rFonts w:hint="eastAsia"/>
              </w:rPr>
              <w:t>操作成功：</w:t>
            </w:r>
          </w:p>
          <w:p>
            <w:r>
              <w:t>{"resultCode":0,"resultMessage":"</w:t>
            </w:r>
            <w:r>
              <w:rPr>
                <w:rFonts w:hint="eastAsia"/>
                <w:lang w:eastAsia="zh-CN"/>
              </w:rPr>
              <w:t>感谢反馈！</w:t>
            </w:r>
            <w:r>
              <w:t>","resultData":""}</w:t>
            </w:r>
          </w:p>
          <w:p/>
          <w:p>
            <w:r>
              <w:rPr>
                <w:rFonts w:hint="eastAsia"/>
              </w:rPr>
              <w:t>针对用户</w:t>
            </w:r>
            <w:r>
              <w:t>ID</w:t>
            </w:r>
            <w:r>
              <w:rPr>
                <w:rFonts w:hint="eastAsia"/>
              </w:rPr>
              <w:t>或手机号不为空的异常：</w:t>
            </w:r>
          </w:p>
          <w:p>
            <w:r>
              <w:t>{"resultCode":1</w:t>
            </w:r>
            <w:r>
              <w:rPr>
                <w:rFonts w:hint="eastAsia"/>
                <w:lang w:val="en-US" w:eastAsia="zh-CN"/>
              </w:rPr>
              <w:t>3</w:t>
            </w:r>
            <w:r>
              <w:t>01,"resultMessage":"</w:t>
            </w:r>
            <w:r>
              <w:rPr>
                <w:rFonts w:hint="eastAsia"/>
              </w:rPr>
              <w:t>此用户</w:t>
            </w:r>
            <w:r>
              <w:t>ID</w:t>
            </w:r>
            <w:r>
              <w:rPr>
                <w:rFonts w:hint="eastAsia"/>
              </w:rPr>
              <w:t>未注册</w:t>
            </w:r>
            <w:r>
              <w:t>","resultData":""}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4"/>
        <w:numPr>
          <w:ilvl w:val="0"/>
          <w:numId w:val="3"/>
        </w:numPr>
        <w:rPr>
          <w:rFonts w:hint="eastAsia"/>
        </w:rPr>
      </w:pPr>
      <w:r>
        <w:br w:type="page"/>
      </w:r>
      <w:bookmarkStart w:id="34" w:name="_Toc13303"/>
      <w:bookmarkStart w:id="35" w:name="_Toc30292"/>
      <w:r>
        <w:rPr>
          <w:rFonts w:hint="eastAsia"/>
          <w:lang w:eastAsia="zh-CN"/>
        </w:rPr>
        <w:t>特殊</w:t>
      </w:r>
      <w:r>
        <w:rPr>
          <w:rFonts w:hint="eastAsia"/>
        </w:rPr>
        <w:t>查询</w:t>
      </w:r>
      <w:bookmarkEnd w:id="34"/>
    </w:p>
    <w:p>
      <w:pPr>
        <w:pStyle w:val="5"/>
      </w:pPr>
      <w:bookmarkStart w:id="36" w:name="_Toc7460"/>
      <w:r>
        <w:rPr>
          <w:rFonts w:hint="eastAsia"/>
          <w:lang w:val="en-US" w:eastAsia="zh-CN"/>
        </w:rPr>
        <w:t>7-1.</w:t>
      </w:r>
      <w:r>
        <w:rPr>
          <w:rFonts w:hint="eastAsia"/>
        </w:rPr>
        <w:t>查询当前某个付费项目的信息</w:t>
      </w:r>
      <w:bookmarkEnd w:id="35"/>
      <w:bookmarkEnd w:id="36"/>
    </w:p>
    <w:tbl>
      <w:tblPr>
        <w:tblStyle w:val="1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39"/>
        <w:gridCol w:w="1275"/>
        <w:gridCol w:w="3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t>10.</w:t>
            </w:r>
            <w:r>
              <w:rPr>
                <w:rFonts w:hint="eastAsia"/>
              </w:rPr>
              <w:t>查询当前某个付费项目的信息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http://www.weizanjian.com/reginfo/viplist.php?apptype=PC&amp;acttype=1&amp;NumID=1&amp;checkcode=vlist&amp;vr=ran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功能说明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用户通过终端软件，获取当前某个服务的信息，包括代码、价格、说明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测试用例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普通浏览器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url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539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75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3953" w:type="dxa"/>
            <w:shd w:val="clear" w:color="auto" w:fill="B8CCE4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客户端类型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apptype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安卓端：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android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，苹果：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校验码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checkcode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vlist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（校验码）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操作类型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acttype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（查询单个）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序号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NumID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从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开始，是连续值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随机数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用自定义的随机算法生成（有校验功能）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返回参数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请求状态码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操作成功返回</w:t>
            </w:r>
            <w:r>
              <w:t>0</w:t>
            </w:r>
            <w:r>
              <w:rPr>
                <w:rFonts w:hint="eastAsia"/>
              </w:rPr>
              <w:t>，否则非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t>resultMessage</w:t>
            </w:r>
          </w:p>
        </w:tc>
        <w:tc>
          <w:tcPr>
            <w:tcW w:w="1275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提示消息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其他参数</w:t>
            </w: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*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正确时参考示例，为各个属性及其值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00"/>
          </w:tcPr>
          <w:p>
            <w:pPr>
              <w:spacing w:line="360" w:lineRule="auto"/>
              <w:rPr>
                <w:rFonts w:ascii="Times New Roman" w:hAnsi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正确时</w:t>
            </w:r>
            <w:r>
              <w:t>resultCode</w:t>
            </w:r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</w:rPr>
              <w:t>，否则为非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0" w:hRule="atLeast"/>
        </w:trPr>
        <w:tc>
          <w:tcPr>
            <w:tcW w:w="8897" w:type="dxa"/>
            <w:gridSpan w:val="4"/>
          </w:tcPr>
          <w:p>
            <w:r>
              <w:rPr>
                <w:rFonts w:ascii="Times New Roman" w:hAnsi="Times New Roman"/>
                <w:kern w:val="0"/>
                <w:sz w:val="20"/>
                <w:szCs w:val="20"/>
              </w:rPr>
              <w:t>http://www.weizanjian.com/reginfo/viplist.php?apptype=PC&amp;acttype=1&amp;NumID=1&amp;checkcode=vlist&amp;vr=ran</w:t>
            </w:r>
          </w:p>
          <w:p>
            <w:r>
              <w:rPr>
                <w:rFonts w:hint="eastAsia"/>
              </w:rPr>
              <w:t>成功时返回：</w:t>
            </w:r>
          </w:p>
          <w:p>
            <w:r>
              <w:t xml:space="preserve">{"resultCode":0,"resultMessage":"OK","vipsig":"s00","money":"10","detail":"\u521d\u4e2d\u90e8\u5206\u8bfe\u6587","type":"app"} </w:t>
            </w:r>
          </w:p>
          <w:p>
            <w:r>
              <w:rPr>
                <w:rFonts w:hint="eastAsia"/>
              </w:rPr>
              <w:t>失败时返回：</w:t>
            </w:r>
          </w:p>
          <w:p>
            <w:r>
              <w:t>{"resultCode":101,"resultMessage":"None","resultData":""}</w:t>
            </w:r>
          </w:p>
        </w:tc>
      </w:tr>
    </w:tbl>
    <w:p/>
    <w:p>
      <w:pPr>
        <w:pStyle w:val="5"/>
      </w:pPr>
      <w:r>
        <w:br w:type="page"/>
      </w:r>
      <w:bookmarkStart w:id="37" w:name="_Toc29086"/>
      <w:bookmarkStart w:id="38" w:name="_Toc2718"/>
      <w:r>
        <w:rPr>
          <w:rFonts w:hint="eastAsia"/>
          <w:lang w:val="en-US" w:eastAsia="zh-CN"/>
        </w:rPr>
        <w:t>7-2.</w:t>
      </w:r>
      <w:r>
        <w:rPr>
          <w:rFonts w:hint="eastAsia"/>
        </w:rPr>
        <w:t>查询当前所有的付费项目</w:t>
      </w:r>
      <w:bookmarkEnd w:id="37"/>
      <w:bookmarkEnd w:id="38"/>
    </w:p>
    <w:tbl>
      <w:tblPr>
        <w:tblStyle w:val="1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39"/>
        <w:gridCol w:w="1275"/>
        <w:gridCol w:w="3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t>11.</w:t>
            </w:r>
            <w:r>
              <w:rPr>
                <w:rFonts w:hint="eastAsia"/>
              </w:rPr>
              <w:t>查询当前所有的付费项目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http://www.weizanjian.com/reginfo/viplist.php?apptype=PC&amp;acttype=2&amp;NumID=1&amp;checkcode=vlist0&amp;vr=ran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功能说明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用户通过终端软件，获取当前所有的付费服务，包括代码、价格、说明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测试用例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普通浏览器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url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539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75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3953" w:type="dxa"/>
            <w:shd w:val="clear" w:color="auto" w:fill="B8CCE4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客户端类型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apptype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安卓端：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android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，苹果：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校验码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checkcode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vlist0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（校验码）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操作类型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acttype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（查询所有）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序号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NumID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随机数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用自定义的随机算法生成（有校验功能）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返回参数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正确时返回</w:t>
            </w:r>
            <w:r>
              <w:t>json</w:t>
            </w:r>
            <w:r>
              <w:rPr>
                <w:rFonts w:hint="eastAsia"/>
              </w:rPr>
              <w:t>格式的所有内容，否则返回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resultCode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为</w:t>
            </w:r>
            <w:r>
              <w:rPr>
                <w:rFonts w:hint="eastAsia"/>
              </w:rPr>
              <w:t>非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其他参数</w:t>
            </w: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*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00"/>
          </w:tcPr>
          <w:p>
            <w:pPr>
              <w:spacing w:line="360" w:lineRule="auto"/>
              <w:rPr>
                <w:rFonts w:ascii="Times New Roman" w:hAnsi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正确时</w:t>
            </w:r>
            <w:r>
              <w:t>resultCode</w:t>
            </w:r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</w:rPr>
              <w:t>，否则为非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示例：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0" w:hRule="atLeast"/>
        </w:trPr>
        <w:tc>
          <w:tcPr>
            <w:tcW w:w="8897" w:type="dxa"/>
            <w:gridSpan w:val="4"/>
          </w:tcPr>
          <w:p>
            <w:r>
              <w:rPr>
                <w:rFonts w:ascii="Times New Roman" w:hAnsi="Times New Roman"/>
                <w:kern w:val="0"/>
                <w:sz w:val="20"/>
                <w:szCs w:val="20"/>
              </w:rPr>
              <w:t>http://www.weizanjian.com/reginfo/viplist.php?apptype=PC&amp;acttype=2&amp;NumID=1&amp;checkcode=vlist0&amp;vr=ran</w:t>
            </w:r>
          </w:p>
          <w:p>
            <w:r>
              <w:rPr>
                <w:rFonts w:hint="eastAsia"/>
              </w:rPr>
              <w:t>查询成功时返回</w:t>
            </w:r>
            <w:r>
              <w:t>(</w:t>
            </w:r>
            <w:r>
              <w:rPr>
                <w:rFonts w:hint="eastAsia"/>
              </w:rPr>
              <w:t>所有</w:t>
            </w:r>
            <w:r>
              <w:t>vip</w:t>
            </w:r>
            <w:r>
              <w:rPr>
                <w:rFonts w:hint="eastAsia"/>
              </w:rPr>
              <w:t>以</w:t>
            </w:r>
            <w:r>
              <w:t>JSON</w:t>
            </w:r>
            <w:r>
              <w:rPr>
                <w:rFonts w:hint="eastAsia"/>
              </w:rPr>
              <w:t>的格式返回</w:t>
            </w:r>
            <w:r>
              <w:t>)</w:t>
            </w:r>
            <w:r>
              <w:rPr>
                <w:rFonts w:hint="eastAsia"/>
              </w:rPr>
              <w:t>：</w:t>
            </w:r>
          </w:p>
          <w:p>
            <w:r>
              <w:t>{"viplist":[{"vipsig":"s00","money":"10","detail":"\u521d\u4e2d\u90e8\u5206\u8bfe\u6587","type":"app"},{"vipsig":"s01","money":"20","detail":"\u53e4\u6587\u7ecf\u5178","type":"app,pc"},{"vipsig":"s02","money":"30","detail":"\u4e09\u56fd\u6f14\u4e49","type":"app,pc"},{"vipsig":"s03","money":"40","detail":"\u9ad8\u4e2d\u8bfe\u6587","type":"app,pc"},{"vipsig":"s04","money":"50","detail":"\u7279\u6b8a\u6d4b\u8bd5","type":"app,pc"},{"vipsig":"p01","money":"50","detail":"\u8d85\u7ea7\u5199\u624b","type":"pc"},{"vipsig":"p02","money":"55","detail":"\u82f1\u8bed\u5355\u8bcd","type":"pc"}]}</w:t>
            </w:r>
          </w:p>
          <w:p>
            <w:r>
              <w:rPr>
                <w:rFonts w:hint="eastAsia"/>
              </w:rPr>
              <w:t>查询失败时返回：</w:t>
            </w:r>
          </w:p>
          <w:p>
            <w:r>
              <w:t>{"resultCode":101,"resultMessage":"None","resultData":""}</w:t>
            </w:r>
          </w:p>
        </w:tc>
      </w:tr>
    </w:tbl>
    <w:p/>
    <w:p>
      <w:pPr>
        <w:pStyle w:val="5"/>
      </w:pPr>
      <w:r>
        <w:br w:type="page"/>
      </w:r>
      <w:bookmarkStart w:id="39" w:name="_Toc17314"/>
      <w:bookmarkStart w:id="40" w:name="_Toc30943"/>
      <w:r>
        <w:rPr>
          <w:rFonts w:hint="eastAsia"/>
          <w:lang w:val="en-US" w:eastAsia="zh-CN"/>
        </w:rPr>
        <w:t>7-3</w:t>
      </w:r>
      <w:r>
        <w:t>.</w:t>
      </w:r>
      <w:r>
        <w:rPr>
          <w:rFonts w:hint="eastAsia"/>
        </w:rPr>
        <w:t>查询和系统相关的实时信息</w:t>
      </w:r>
      <w:bookmarkEnd w:id="39"/>
      <w:bookmarkEnd w:id="40"/>
    </w:p>
    <w:tbl>
      <w:tblPr>
        <w:tblStyle w:val="1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"/>
        <w:gridCol w:w="2129"/>
        <w:gridCol w:w="1538"/>
        <w:gridCol w:w="1274"/>
        <w:gridCol w:w="3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5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  <w:shd w:val="clear" w:color="auto" w:fill="B8CCE4"/>
              </w:rPr>
              <w:t>12.</w:t>
            </w:r>
            <w:r>
              <w:t xml:space="preserve"> </w:t>
            </w:r>
            <w:r>
              <w:rPr>
                <w:rFonts w:hint="eastAsia"/>
              </w:rPr>
              <w:t>查询系统的实时信息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134" w:type="dxa"/>
            <w:gridSpan w:val="2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763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http://www.weizanjian.com/reginfo/viplist.php?apptype=PC&amp;acttype=0&amp;type=viplist&amp;NumID=1&amp;checkcode=sysi&amp;vr=ran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gridSpan w:val="2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功能说明</w:t>
            </w:r>
          </w:p>
        </w:tc>
        <w:tc>
          <w:tcPr>
            <w:tcW w:w="6763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查询系统的实时信息，例如</w:t>
            </w:r>
            <w:r>
              <w:t>viplist</w:t>
            </w:r>
            <w:r>
              <w:rPr>
                <w:rFonts w:hint="eastAsia"/>
              </w:rPr>
              <w:t>没有更新的话就不需要读取服务器的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gridSpan w:val="2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763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gridSpan w:val="2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测试用例</w:t>
            </w:r>
          </w:p>
        </w:tc>
        <w:tc>
          <w:tcPr>
            <w:tcW w:w="6763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普通浏览器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url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gridSpan w:val="2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538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74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3951" w:type="dxa"/>
            <w:shd w:val="clear" w:color="auto" w:fill="B8CCE4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gridSpan w:val="2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客户端类型</w:t>
            </w:r>
          </w:p>
        </w:tc>
        <w:tc>
          <w:tcPr>
            <w:tcW w:w="1538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apptype</w:t>
            </w:r>
          </w:p>
        </w:tc>
        <w:tc>
          <w:tcPr>
            <w:tcW w:w="1274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1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安卓端：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android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，苹果：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gridSpan w:val="2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校验码</w:t>
            </w:r>
          </w:p>
        </w:tc>
        <w:tc>
          <w:tcPr>
            <w:tcW w:w="1538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checkcode</w:t>
            </w:r>
          </w:p>
        </w:tc>
        <w:tc>
          <w:tcPr>
            <w:tcW w:w="1274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1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sysi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（校验码）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gridSpan w:val="2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操作类型</w:t>
            </w:r>
          </w:p>
        </w:tc>
        <w:tc>
          <w:tcPr>
            <w:tcW w:w="1538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acttype</w:t>
            </w:r>
          </w:p>
        </w:tc>
        <w:tc>
          <w:tcPr>
            <w:tcW w:w="1274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1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0 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（重新系统信息）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5" w:type="dxa"/>
        </w:trPr>
        <w:tc>
          <w:tcPr>
            <w:tcW w:w="212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538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1274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1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要查询的系统信息名称，例如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start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：启动时反馈服务器时间、文件服务器名称、强行提示信息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viplist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：付费种类的更新时间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PCver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：网上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软件的版本号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PCverF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：网上强制更新的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软件版本号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nameCop/namePC/nameApp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：名称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(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公司、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app)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，等等（以后可能会新增）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5" w:type="dxa"/>
        </w:trPr>
        <w:tc>
          <w:tcPr>
            <w:tcW w:w="212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序号</w:t>
            </w:r>
          </w:p>
        </w:tc>
        <w:tc>
          <w:tcPr>
            <w:tcW w:w="1538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NumID</w:t>
            </w:r>
          </w:p>
        </w:tc>
        <w:tc>
          <w:tcPr>
            <w:tcW w:w="1274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3951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无意义，本接口不需要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5" w:type="dxa"/>
        </w:trPr>
        <w:tc>
          <w:tcPr>
            <w:tcW w:w="212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随机数</w:t>
            </w:r>
          </w:p>
        </w:tc>
        <w:tc>
          <w:tcPr>
            <w:tcW w:w="1538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vr</w:t>
            </w:r>
          </w:p>
        </w:tc>
        <w:tc>
          <w:tcPr>
            <w:tcW w:w="1274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1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用自定义的随机算法生成（有校验功能）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5" w:type="dxa"/>
        </w:trPr>
        <w:tc>
          <w:tcPr>
            <w:tcW w:w="2129" w:type="dxa"/>
            <w:shd w:val="clear" w:color="auto" w:fill="FFFF00"/>
          </w:tcPr>
          <w:p>
            <w:pPr>
              <w:spacing w:line="360" w:lineRule="auto"/>
              <w:rPr>
                <w:rFonts w:ascii="Times New Roman" w:hAnsi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8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4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951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正确时</w:t>
            </w:r>
            <w:r>
              <w:t>resultCode</w:t>
            </w:r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</w:rPr>
              <w:t>，否则为非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5" w:type="dxa"/>
        </w:trPr>
        <w:tc>
          <w:tcPr>
            <w:tcW w:w="8892" w:type="dxa"/>
            <w:gridSpan w:val="4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5" w:type="dxa"/>
          <w:trHeight w:val="2021" w:hRule="atLeast"/>
        </w:trPr>
        <w:tc>
          <w:tcPr>
            <w:tcW w:w="8892" w:type="dxa"/>
            <w:gridSpan w:val="4"/>
          </w:tcPr>
          <w:p>
            <w:r>
              <w:fldChar w:fldCharType="begin"/>
            </w:r>
            <w:r>
              <w:instrText xml:space="preserve"> HYPERLINK "http://www.weizanjian.com/reginfo/viplist.php?apptype=PC&amp;acttype=0&amp;type=viplist&amp;NumID=1&amp;checkcode=sysi&amp;vr=ran" </w:instrText>
            </w:r>
            <w:r>
              <w:fldChar w:fldCharType="separate"/>
            </w:r>
            <w:r>
              <w:t>http://www.weizanjian.com/reginfo/viplist.php?apptype=PC&amp;acttype=0&amp;type=viplist&amp;NumID=1&amp;checkcode=sysi&amp;vr=ran</w:t>
            </w:r>
            <w:r>
              <w:fldChar w:fldCharType="end"/>
            </w:r>
          </w:p>
          <w:p>
            <w:r>
              <w:rPr>
                <w:rFonts w:hint="eastAsia"/>
              </w:rPr>
              <w:t>正确返回：</w:t>
            </w:r>
          </w:p>
          <w:p>
            <w:r>
              <w:t>{"resultCode":0,"type":"viplist","value":"V1.1T2018-11-08 08:08:08"}</w:t>
            </w:r>
          </w:p>
          <w:p>
            <w:r>
              <w:rPr>
                <w:rFonts w:hint="eastAsia"/>
              </w:rPr>
              <w:t>错误返回：</w:t>
            </w:r>
          </w:p>
          <w:p>
            <w:r>
              <w:t>{"resultCode":102,"resultMessage":"None","resultData":""}</w:t>
            </w:r>
          </w:p>
          <w:p>
            <w:r>
              <w:rPr>
                <w:rFonts w:hint="eastAsia"/>
              </w:rPr>
              <w:t>下面是启动信息读取：</w:t>
            </w:r>
          </w:p>
          <w:p>
            <w:r>
              <w:fldChar w:fldCharType="begin"/>
            </w:r>
            <w:r>
              <w:instrText xml:space="preserve"> HYPERLINK "http://www.weizanjian.com/reginfo/viplist.php?apptype=PC&amp;acttype=0&amp;type=start&amp;NumID=1&amp;checkcode=sysi&amp;vr=ran" </w:instrText>
            </w:r>
            <w:r>
              <w:fldChar w:fldCharType="separate"/>
            </w:r>
            <w:r>
              <w:rPr>
                <w:rStyle w:val="13"/>
              </w:rPr>
              <w:t>http://www.weizanjian.com/reginfo/viplist.php?apptype=PC&amp;acttype=0&amp;type=start&amp;NumID=1&amp;checkcode=sysi&amp;vr=ran</w:t>
            </w:r>
            <w:r>
              <w:rPr>
                <w:rStyle w:val="13"/>
              </w:rPr>
              <w:fldChar w:fldCharType="end"/>
            </w:r>
          </w:p>
          <w:p>
            <w:r>
              <w:t>{"crmi":1081517610,"cstime":"2018-11-16 21:30:41","fsvr":"www.weizanjian.com","tip":""}</w:t>
            </w:r>
          </w:p>
          <w:p>
            <w:r>
              <w:rPr>
                <w:rFonts w:hint="eastAsia"/>
              </w:rPr>
              <w:t>特殊注明：</w:t>
            </w:r>
            <w:r>
              <w:t>crmi=(((</w:t>
            </w:r>
            <w:r>
              <w:rPr>
                <w:rFonts w:hint="eastAsia"/>
              </w:rPr>
              <w:t>年</w:t>
            </w:r>
            <w:r>
              <w:t>*12+</w:t>
            </w:r>
            <w:r>
              <w:rPr>
                <w:rFonts w:hint="eastAsia"/>
              </w:rPr>
              <w:t>月</w:t>
            </w:r>
            <w:r>
              <w:t>)*31+</w:t>
            </w:r>
            <w:r>
              <w:rPr>
                <w:rFonts w:hint="eastAsia"/>
              </w:rPr>
              <w:t>日</w:t>
            </w:r>
            <w:r>
              <w:t>)*24+</w:t>
            </w:r>
            <w:r>
              <w:rPr>
                <w:rFonts w:hint="eastAsia"/>
              </w:rPr>
              <w:t>时</w:t>
            </w:r>
            <w:r>
              <w:t>)*60+</w:t>
            </w:r>
            <w:r>
              <w:rPr>
                <w:rFonts w:hint="eastAsia"/>
              </w:rPr>
              <w:t>分，可以直接用于和本地计算结果对比，从而不需要去从</w:t>
            </w:r>
            <w:r>
              <w:t>cstime</w:t>
            </w:r>
            <w:r>
              <w:rPr>
                <w:rFonts w:hint="eastAsia"/>
              </w:rPr>
              <w:t>中提取时间信息</w:t>
            </w:r>
          </w:p>
        </w:tc>
      </w:tr>
    </w:tbl>
    <w:p/>
    <w:p/>
    <w:p>
      <w:pPr>
        <w:pStyle w:val="4"/>
      </w:pPr>
      <w:r>
        <w:br w:type="page"/>
      </w:r>
      <w:bookmarkStart w:id="41" w:name="_Toc17924"/>
      <w:bookmarkStart w:id="42" w:name="_Toc13569"/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</w:rPr>
        <w:t>上传文件</w:t>
      </w:r>
      <w:bookmarkEnd w:id="41"/>
      <w:bookmarkEnd w:id="42"/>
    </w:p>
    <w:tbl>
      <w:tblPr>
        <w:tblStyle w:val="1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39"/>
        <w:gridCol w:w="1275"/>
        <w:gridCol w:w="3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  <w:shd w:val="clear" w:color="auto" w:fill="B8CCE4"/>
              </w:rPr>
              <w:t>8.</w:t>
            </w: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  <w:shd w:val="clear" w:color="auto" w:fill="B8CCE4"/>
              </w:rPr>
              <w:t>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767" w:type="dxa"/>
            <w:gridSpan w:val="3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http://www.weizanjian.com/wzj/uploadfile.php?</w:t>
            </w:r>
            <w:bookmarkStart w:id="43" w:name="OLE_LINK6"/>
            <w:bookmarkStart w:id="44" w:name="OLE_LINK5"/>
            <w:r>
              <w:rPr>
                <w:rFonts w:ascii="Times New Roman" w:hAnsi="Times New Roman"/>
                <w:kern w:val="0"/>
                <w:sz w:val="20"/>
                <w:szCs w:val="20"/>
              </w:rPr>
              <w:t>foldername</w:t>
            </w:r>
            <w:bookmarkEnd w:id="43"/>
            <w:bookmarkEnd w:id="44"/>
            <w:r>
              <w:rPr>
                <w:rFonts w:ascii="Times New Roman" w:hAnsi="Times New Roman"/>
                <w:kern w:val="0"/>
                <w:sz w:val="20"/>
                <w:szCs w:val="20"/>
              </w:rPr>
              <w:t>=sdaf234asd&amp;apptype=1&amp;sid=skdfj234&amp;ver=2.0&amp;channel=guanwang&amp; note=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测试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&amp; r=rand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http://www.weizanjian.com/wzj/uploadfile.php?foldername=12345/dir01&amp;apptype=1&amp;UserID=123&amp;phone=13888888888&amp;password=1221&amp;acttype=7&amp;ver=2.0&amp;channel=guanwang&amp; note=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测试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&amp;vr=rand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功能说明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上传文件到指定的目录，通常是个人目录（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UserID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子目录）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测试用例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539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75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3953" w:type="dxa"/>
            <w:shd w:val="clear" w:color="auto" w:fill="B8CCE4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文件所在文件夹名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45" w:name="OLE_LINK2"/>
            <w:bookmarkStart w:id="46" w:name="OLE_LINK1"/>
            <w:r>
              <w:rPr>
                <w:rFonts w:ascii="Times New Roman" w:hAnsi="Times New Roman"/>
                <w:kern w:val="0"/>
                <w:sz w:val="20"/>
                <w:szCs w:val="20"/>
              </w:rPr>
              <w:t>foldername</w:t>
            </w:r>
            <w:bookmarkEnd w:id="45"/>
            <w:bookmarkEnd w:id="46"/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推荐用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SID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做文件夹名，例如“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12355/dir01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”，不需要文件名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1275" w:type="dxa"/>
          </w:tcPr>
          <w:p>
            <w:pPr>
              <w:spacing w:line="360" w:lineRule="auto"/>
              <w:ind w:firstLine="500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用户识别码和手机号，选择其中一个即可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注册手机号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1275" w:type="dxa"/>
          </w:tcPr>
          <w:p>
            <w:pPr>
              <w:spacing w:line="360" w:lineRule="auto"/>
              <w:ind w:firstLine="500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13888888888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移动版本硬件识别码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AppHID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手机或平板的硬件码或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 xml:space="preserve">IMEI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机的硬件码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版本号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ver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操作类型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acttype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客户端类型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apptype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安卓端：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android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，苹果：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sid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安卓端：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IMEI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端：机器码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版本号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ver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渠道号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channel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默认官网：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guanwang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；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APP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打包发布时配置好，推广时用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备注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note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文件最大限制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随机数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用自定义的随机算法生成（有校验功能）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3" w:hRule="atLeast"/>
        </w:trPr>
        <w:tc>
          <w:tcPr>
            <w:tcW w:w="8897" w:type="dxa"/>
            <w:gridSpan w:val="4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上传失败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{"resultCode": 1005,"resultMessage": "</w:t>
            </w:r>
            <w:bookmarkStart w:id="47" w:name="OLE_LINK4"/>
            <w:bookmarkStart w:id="48" w:name="OLE_LINK3"/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文件上传失败</w:t>
            </w:r>
            <w:bookmarkEnd w:id="47"/>
            <w:bookmarkEnd w:id="48"/>
            <w:r>
              <w:rPr>
                <w:rFonts w:ascii="Times New Roman" w:hAnsi="Times New Roman"/>
                <w:kern w:val="0"/>
                <w:sz w:val="20"/>
                <w:szCs w:val="20"/>
              </w:rPr>
              <w:t>","resultData": “”}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上传成功，返回所有用户信息：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{"resultCode": 0,"resultMessage": "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"," fileurl ":" http://www.weizanjian.com/wzj/ sdaf234asd /test.txt"//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上传文件的服务器地址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}</w:t>
            </w:r>
          </w:p>
        </w:tc>
      </w:tr>
    </w:tbl>
    <w:p>
      <w:r>
        <w:rPr>
          <w:rFonts w:hint="eastAsia"/>
        </w:rPr>
        <w:t>注：下载文件：各客户端根据自己上传文件的路径自行下载</w:t>
      </w:r>
    </w:p>
    <w:p>
      <w:r>
        <w:br w:type="page"/>
      </w:r>
    </w:p>
    <w:sectPr>
      <w:pgSz w:w="11906" w:h="16838"/>
      <w:pgMar w:top="1440" w:right="146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C806A"/>
    <w:multiLevelType w:val="singleLevel"/>
    <w:tmpl w:val="2E1C806A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D872363"/>
    <w:multiLevelType w:val="multilevel"/>
    <w:tmpl w:val="3D872363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>
    <w:nsid w:val="5EF113DF"/>
    <w:multiLevelType w:val="multilevel"/>
    <w:tmpl w:val="5EF113D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A38"/>
    <w:rsid w:val="00006952"/>
    <w:rsid w:val="0001218C"/>
    <w:rsid w:val="00024B13"/>
    <w:rsid w:val="00030308"/>
    <w:rsid w:val="00041F29"/>
    <w:rsid w:val="000426B2"/>
    <w:rsid w:val="000444C4"/>
    <w:rsid w:val="00046B3E"/>
    <w:rsid w:val="00062237"/>
    <w:rsid w:val="0006403B"/>
    <w:rsid w:val="000806A9"/>
    <w:rsid w:val="00091EE8"/>
    <w:rsid w:val="000A0F10"/>
    <w:rsid w:val="000A2310"/>
    <w:rsid w:val="000A4870"/>
    <w:rsid w:val="000C09AE"/>
    <w:rsid w:val="000E0321"/>
    <w:rsid w:val="000E63F1"/>
    <w:rsid w:val="00107E42"/>
    <w:rsid w:val="0011684C"/>
    <w:rsid w:val="00117627"/>
    <w:rsid w:val="00122D09"/>
    <w:rsid w:val="0012611C"/>
    <w:rsid w:val="00141394"/>
    <w:rsid w:val="00141D5A"/>
    <w:rsid w:val="0014585F"/>
    <w:rsid w:val="00154418"/>
    <w:rsid w:val="001552DF"/>
    <w:rsid w:val="00155F31"/>
    <w:rsid w:val="00163622"/>
    <w:rsid w:val="00172EFA"/>
    <w:rsid w:val="001764C3"/>
    <w:rsid w:val="00187560"/>
    <w:rsid w:val="00190CA2"/>
    <w:rsid w:val="001913EE"/>
    <w:rsid w:val="001C40DF"/>
    <w:rsid w:val="001D64A0"/>
    <w:rsid w:val="001E0DA9"/>
    <w:rsid w:val="002162D2"/>
    <w:rsid w:val="002163CA"/>
    <w:rsid w:val="0022002F"/>
    <w:rsid w:val="00232E4F"/>
    <w:rsid w:val="00236215"/>
    <w:rsid w:val="00236CFD"/>
    <w:rsid w:val="002445DD"/>
    <w:rsid w:val="002511DB"/>
    <w:rsid w:val="002515A3"/>
    <w:rsid w:val="00254D0D"/>
    <w:rsid w:val="00262D20"/>
    <w:rsid w:val="00265A67"/>
    <w:rsid w:val="00270739"/>
    <w:rsid w:val="0028643A"/>
    <w:rsid w:val="002907A9"/>
    <w:rsid w:val="00292D5E"/>
    <w:rsid w:val="0029604B"/>
    <w:rsid w:val="002C6A38"/>
    <w:rsid w:val="002D4BA0"/>
    <w:rsid w:val="002E1EF0"/>
    <w:rsid w:val="002E6684"/>
    <w:rsid w:val="002F5C74"/>
    <w:rsid w:val="002F75BB"/>
    <w:rsid w:val="00301EA9"/>
    <w:rsid w:val="00305292"/>
    <w:rsid w:val="00307AEF"/>
    <w:rsid w:val="003238D2"/>
    <w:rsid w:val="00326F2D"/>
    <w:rsid w:val="0035020C"/>
    <w:rsid w:val="00356C45"/>
    <w:rsid w:val="0036061F"/>
    <w:rsid w:val="00364C43"/>
    <w:rsid w:val="00396068"/>
    <w:rsid w:val="003A04BA"/>
    <w:rsid w:val="003A40DD"/>
    <w:rsid w:val="003A761B"/>
    <w:rsid w:val="003B2296"/>
    <w:rsid w:val="003B44C6"/>
    <w:rsid w:val="003B4B8B"/>
    <w:rsid w:val="003C0F34"/>
    <w:rsid w:val="003C4D2A"/>
    <w:rsid w:val="003C5196"/>
    <w:rsid w:val="003C5964"/>
    <w:rsid w:val="003D5E6F"/>
    <w:rsid w:val="003D7C7A"/>
    <w:rsid w:val="003E0F2E"/>
    <w:rsid w:val="004203CD"/>
    <w:rsid w:val="00430FAE"/>
    <w:rsid w:val="00433C9B"/>
    <w:rsid w:val="00437AAA"/>
    <w:rsid w:val="00456BCE"/>
    <w:rsid w:val="00473AA9"/>
    <w:rsid w:val="00474C5B"/>
    <w:rsid w:val="00481651"/>
    <w:rsid w:val="00491592"/>
    <w:rsid w:val="00492971"/>
    <w:rsid w:val="004A0B8B"/>
    <w:rsid w:val="004A15E3"/>
    <w:rsid w:val="004A5B20"/>
    <w:rsid w:val="004B32EF"/>
    <w:rsid w:val="004B4676"/>
    <w:rsid w:val="004C5C42"/>
    <w:rsid w:val="004E38B7"/>
    <w:rsid w:val="004E3C21"/>
    <w:rsid w:val="004E4B5B"/>
    <w:rsid w:val="004E512F"/>
    <w:rsid w:val="004F2E32"/>
    <w:rsid w:val="004F35C1"/>
    <w:rsid w:val="00510359"/>
    <w:rsid w:val="00517907"/>
    <w:rsid w:val="00517BEE"/>
    <w:rsid w:val="00537290"/>
    <w:rsid w:val="00555F7C"/>
    <w:rsid w:val="00584EDE"/>
    <w:rsid w:val="005A7A37"/>
    <w:rsid w:val="005D002B"/>
    <w:rsid w:val="005E5185"/>
    <w:rsid w:val="005E73E8"/>
    <w:rsid w:val="005E7BE5"/>
    <w:rsid w:val="00612CD8"/>
    <w:rsid w:val="00613BEB"/>
    <w:rsid w:val="00622645"/>
    <w:rsid w:val="00625D48"/>
    <w:rsid w:val="00645157"/>
    <w:rsid w:val="00676D23"/>
    <w:rsid w:val="00687156"/>
    <w:rsid w:val="00693EA0"/>
    <w:rsid w:val="006A395A"/>
    <w:rsid w:val="006B5107"/>
    <w:rsid w:val="006C55CC"/>
    <w:rsid w:val="006D3A69"/>
    <w:rsid w:val="006E74A4"/>
    <w:rsid w:val="006F0276"/>
    <w:rsid w:val="006F2002"/>
    <w:rsid w:val="0070666B"/>
    <w:rsid w:val="007216A8"/>
    <w:rsid w:val="007219D3"/>
    <w:rsid w:val="007327FA"/>
    <w:rsid w:val="00741C9A"/>
    <w:rsid w:val="00744F1D"/>
    <w:rsid w:val="0074759C"/>
    <w:rsid w:val="00754815"/>
    <w:rsid w:val="007566FA"/>
    <w:rsid w:val="007649F9"/>
    <w:rsid w:val="00764BEF"/>
    <w:rsid w:val="007879B1"/>
    <w:rsid w:val="0079136D"/>
    <w:rsid w:val="00797EEE"/>
    <w:rsid w:val="007A2C87"/>
    <w:rsid w:val="007A7444"/>
    <w:rsid w:val="007B4714"/>
    <w:rsid w:val="007C32D3"/>
    <w:rsid w:val="007C7894"/>
    <w:rsid w:val="007C7A1F"/>
    <w:rsid w:val="007D1D4D"/>
    <w:rsid w:val="007D3803"/>
    <w:rsid w:val="007E0F2B"/>
    <w:rsid w:val="007E732B"/>
    <w:rsid w:val="008013DC"/>
    <w:rsid w:val="0081418F"/>
    <w:rsid w:val="008252D1"/>
    <w:rsid w:val="008340F1"/>
    <w:rsid w:val="008416A0"/>
    <w:rsid w:val="00842BC2"/>
    <w:rsid w:val="00844F3F"/>
    <w:rsid w:val="00854985"/>
    <w:rsid w:val="00862F23"/>
    <w:rsid w:val="00864DEC"/>
    <w:rsid w:val="008A1F0F"/>
    <w:rsid w:val="008A2512"/>
    <w:rsid w:val="008B7C32"/>
    <w:rsid w:val="008C1CC5"/>
    <w:rsid w:val="008C3BF2"/>
    <w:rsid w:val="008D03E5"/>
    <w:rsid w:val="008D42C0"/>
    <w:rsid w:val="008E2A99"/>
    <w:rsid w:val="00902734"/>
    <w:rsid w:val="00906DC9"/>
    <w:rsid w:val="00916156"/>
    <w:rsid w:val="00920366"/>
    <w:rsid w:val="00925315"/>
    <w:rsid w:val="009354AF"/>
    <w:rsid w:val="00945527"/>
    <w:rsid w:val="009541A9"/>
    <w:rsid w:val="009565F1"/>
    <w:rsid w:val="00957717"/>
    <w:rsid w:val="00963E34"/>
    <w:rsid w:val="0097617A"/>
    <w:rsid w:val="00983E8C"/>
    <w:rsid w:val="0099034D"/>
    <w:rsid w:val="009944FE"/>
    <w:rsid w:val="009A1026"/>
    <w:rsid w:val="009A331B"/>
    <w:rsid w:val="009A5D84"/>
    <w:rsid w:val="009C61B6"/>
    <w:rsid w:val="009D37FB"/>
    <w:rsid w:val="009F6E1B"/>
    <w:rsid w:val="00A0544A"/>
    <w:rsid w:val="00A1335F"/>
    <w:rsid w:val="00A15A69"/>
    <w:rsid w:val="00A272E6"/>
    <w:rsid w:val="00A341BA"/>
    <w:rsid w:val="00A43395"/>
    <w:rsid w:val="00A469B5"/>
    <w:rsid w:val="00A63C4C"/>
    <w:rsid w:val="00A726FB"/>
    <w:rsid w:val="00A73601"/>
    <w:rsid w:val="00A808B4"/>
    <w:rsid w:val="00A86CC5"/>
    <w:rsid w:val="00A91701"/>
    <w:rsid w:val="00A92E28"/>
    <w:rsid w:val="00AA65F4"/>
    <w:rsid w:val="00AB0521"/>
    <w:rsid w:val="00AB0CC3"/>
    <w:rsid w:val="00AB11C9"/>
    <w:rsid w:val="00AB1419"/>
    <w:rsid w:val="00AB322C"/>
    <w:rsid w:val="00AC10F3"/>
    <w:rsid w:val="00AC4921"/>
    <w:rsid w:val="00AF16B1"/>
    <w:rsid w:val="00AF2CDB"/>
    <w:rsid w:val="00AF7A86"/>
    <w:rsid w:val="00B02BA8"/>
    <w:rsid w:val="00B12F55"/>
    <w:rsid w:val="00B153F9"/>
    <w:rsid w:val="00B2106A"/>
    <w:rsid w:val="00B32A63"/>
    <w:rsid w:val="00B32B06"/>
    <w:rsid w:val="00B32C6B"/>
    <w:rsid w:val="00B34861"/>
    <w:rsid w:val="00B36ECC"/>
    <w:rsid w:val="00B440A2"/>
    <w:rsid w:val="00B5260F"/>
    <w:rsid w:val="00B526B3"/>
    <w:rsid w:val="00B8368C"/>
    <w:rsid w:val="00B94544"/>
    <w:rsid w:val="00BA7683"/>
    <w:rsid w:val="00BD242F"/>
    <w:rsid w:val="00BD358A"/>
    <w:rsid w:val="00BD4247"/>
    <w:rsid w:val="00BD66BB"/>
    <w:rsid w:val="00BD6EFD"/>
    <w:rsid w:val="00C02370"/>
    <w:rsid w:val="00C03054"/>
    <w:rsid w:val="00C072EC"/>
    <w:rsid w:val="00C10147"/>
    <w:rsid w:val="00C245F9"/>
    <w:rsid w:val="00C310E9"/>
    <w:rsid w:val="00C32A4B"/>
    <w:rsid w:val="00C359AD"/>
    <w:rsid w:val="00C36775"/>
    <w:rsid w:val="00C5289D"/>
    <w:rsid w:val="00C60D5B"/>
    <w:rsid w:val="00C619B6"/>
    <w:rsid w:val="00C63ADA"/>
    <w:rsid w:val="00C66AF1"/>
    <w:rsid w:val="00C74FD2"/>
    <w:rsid w:val="00C77883"/>
    <w:rsid w:val="00CA20F5"/>
    <w:rsid w:val="00CA55B8"/>
    <w:rsid w:val="00CB11C7"/>
    <w:rsid w:val="00CB3194"/>
    <w:rsid w:val="00CE6F8A"/>
    <w:rsid w:val="00CF7EF8"/>
    <w:rsid w:val="00D0687A"/>
    <w:rsid w:val="00D10725"/>
    <w:rsid w:val="00D12095"/>
    <w:rsid w:val="00D16674"/>
    <w:rsid w:val="00D221EC"/>
    <w:rsid w:val="00D23F4D"/>
    <w:rsid w:val="00D4134F"/>
    <w:rsid w:val="00D52664"/>
    <w:rsid w:val="00D5582F"/>
    <w:rsid w:val="00D603D8"/>
    <w:rsid w:val="00D7284E"/>
    <w:rsid w:val="00D76598"/>
    <w:rsid w:val="00D810FC"/>
    <w:rsid w:val="00D81C80"/>
    <w:rsid w:val="00DB5841"/>
    <w:rsid w:val="00DC1A7F"/>
    <w:rsid w:val="00DC6640"/>
    <w:rsid w:val="00DD13AD"/>
    <w:rsid w:val="00DD39DA"/>
    <w:rsid w:val="00DD72BF"/>
    <w:rsid w:val="00DD75BE"/>
    <w:rsid w:val="00DE46A3"/>
    <w:rsid w:val="00DF358B"/>
    <w:rsid w:val="00DF47B5"/>
    <w:rsid w:val="00E05FC5"/>
    <w:rsid w:val="00E06E71"/>
    <w:rsid w:val="00E22242"/>
    <w:rsid w:val="00E247CB"/>
    <w:rsid w:val="00E24AE2"/>
    <w:rsid w:val="00E44E01"/>
    <w:rsid w:val="00E55A3D"/>
    <w:rsid w:val="00E77673"/>
    <w:rsid w:val="00E77E76"/>
    <w:rsid w:val="00E80CE7"/>
    <w:rsid w:val="00E84BA2"/>
    <w:rsid w:val="00EA589D"/>
    <w:rsid w:val="00EB0699"/>
    <w:rsid w:val="00EB63A3"/>
    <w:rsid w:val="00EC1BDA"/>
    <w:rsid w:val="00ED3FA3"/>
    <w:rsid w:val="00ED5AF1"/>
    <w:rsid w:val="00EF3D11"/>
    <w:rsid w:val="00F04A71"/>
    <w:rsid w:val="00F06D74"/>
    <w:rsid w:val="00F1006B"/>
    <w:rsid w:val="00F10161"/>
    <w:rsid w:val="00F20DC2"/>
    <w:rsid w:val="00F23B81"/>
    <w:rsid w:val="00F25AD9"/>
    <w:rsid w:val="00F46475"/>
    <w:rsid w:val="00F472FA"/>
    <w:rsid w:val="00F770D7"/>
    <w:rsid w:val="00F87782"/>
    <w:rsid w:val="00F908E4"/>
    <w:rsid w:val="00FA27D6"/>
    <w:rsid w:val="00FA31E7"/>
    <w:rsid w:val="00FB379C"/>
    <w:rsid w:val="00FB7FB0"/>
    <w:rsid w:val="00FC01EF"/>
    <w:rsid w:val="00FC313D"/>
    <w:rsid w:val="00FD2D78"/>
    <w:rsid w:val="00FD4F29"/>
    <w:rsid w:val="00FE335E"/>
    <w:rsid w:val="00FF0784"/>
    <w:rsid w:val="190D33CA"/>
    <w:rsid w:val="1B1E2FFD"/>
    <w:rsid w:val="22FF35A8"/>
    <w:rsid w:val="25083655"/>
    <w:rsid w:val="26957432"/>
    <w:rsid w:val="2BC40D59"/>
    <w:rsid w:val="2D337621"/>
    <w:rsid w:val="2DCC698F"/>
    <w:rsid w:val="2FA80A78"/>
    <w:rsid w:val="3787006A"/>
    <w:rsid w:val="3E642928"/>
    <w:rsid w:val="48EE2A77"/>
    <w:rsid w:val="4D1E2E9B"/>
    <w:rsid w:val="536D2686"/>
    <w:rsid w:val="5FC97529"/>
    <w:rsid w:val="5FCE7EEE"/>
    <w:rsid w:val="73285F4E"/>
    <w:rsid w:val="78A3453B"/>
    <w:rsid w:val="78F861A0"/>
    <w:rsid w:val="7CBA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99" w:semiHidden="0" w:name="heading 2"/>
    <w:lsdException w:qFormat="1" w:uiPriority="0" w:semiHidden="0" w:name="heading 3" w:locked="1"/>
    <w:lsdException w:qFormat="1" w:unhideWhenUsed="0" w:uiPriority="99" w:semiHidden="0" w:name="heading 4" w:locked="1"/>
    <w:lsdException w:qFormat="1" w:uiPriority="0" w:semiHidden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qFormat="1" w:unhideWhenUsed="0" w:uiPriority="99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qFormat/>
    <w:uiPriority w:val="99"/>
    <w:pPr>
      <w:keepNext/>
      <w:keepLines/>
      <w:spacing w:line="413" w:lineRule="auto"/>
      <w:outlineLvl w:val="1"/>
    </w:pPr>
    <w:rPr>
      <w:rFonts w:ascii="Arial" w:hAnsi="Arial" w:eastAsia="黑体"/>
      <w:b/>
      <w:sz w:val="32"/>
      <w:szCs w:val="24"/>
    </w:rPr>
  </w:style>
  <w:style w:type="paragraph" w:styleId="3">
    <w:name w:val="heading 3"/>
    <w:basedOn w:val="1"/>
    <w:next w:val="1"/>
    <w:unhideWhenUsed/>
    <w:qFormat/>
    <w:locked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7"/>
    <w:qFormat/>
    <w:locked/>
    <w:uiPriority w:val="99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locked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uiPriority w:val="99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5"/>
    <w:basedOn w:val="1"/>
    <w:next w:val="1"/>
    <w:locked/>
    <w:uiPriority w:val="0"/>
    <w:pPr>
      <w:ind w:left="1680" w:leftChars="800"/>
    </w:pPr>
  </w:style>
  <w:style w:type="paragraph" w:styleId="7">
    <w:name w:val="toc 3"/>
    <w:basedOn w:val="1"/>
    <w:next w:val="1"/>
    <w:locked/>
    <w:uiPriority w:val="0"/>
    <w:pPr>
      <w:ind w:left="840" w:leftChars="400"/>
    </w:pPr>
  </w:style>
  <w:style w:type="paragraph" w:styleId="8">
    <w:name w:val="footer"/>
    <w:basedOn w:val="1"/>
    <w:link w:val="19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4"/>
    <w:basedOn w:val="1"/>
    <w:next w:val="1"/>
    <w:qFormat/>
    <w:locked/>
    <w:uiPriority w:val="99"/>
    <w:pPr>
      <w:ind w:left="1260"/>
    </w:pPr>
  </w:style>
  <w:style w:type="paragraph" w:styleId="11">
    <w:name w:val="toc 2"/>
    <w:basedOn w:val="1"/>
    <w:next w:val="1"/>
    <w:locked/>
    <w:uiPriority w:val="0"/>
    <w:pPr>
      <w:ind w:left="420" w:leftChars="200"/>
    </w:pPr>
  </w:style>
  <w:style w:type="character" w:styleId="13">
    <w:name w:val="Hyperlink"/>
    <w:basedOn w:val="12"/>
    <w:qFormat/>
    <w:uiPriority w:val="99"/>
    <w:rPr>
      <w:rFonts w:cs="Times New Roman"/>
      <w:color w:val="0000FF"/>
      <w:u w:val="single"/>
    </w:rPr>
  </w:style>
  <w:style w:type="table" w:styleId="15">
    <w:name w:val="Table Grid"/>
    <w:basedOn w:val="14"/>
    <w:qFormat/>
    <w:uiPriority w:val="99"/>
    <w:pPr>
      <w:widowControl w:val="0"/>
      <w:jc w:val="both"/>
    </w:pPr>
    <w:rPr>
      <w:rFonts w:ascii="Times New Roman" w:hAnsi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Heading 2 Char"/>
    <w:basedOn w:val="12"/>
    <w:link w:val="2"/>
    <w:qFormat/>
    <w:locked/>
    <w:uiPriority w:val="99"/>
    <w:rPr>
      <w:rFonts w:ascii="Arial" w:hAnsi="Arial" w:eastAsia="黑体" w:cs="Times New Roman"/>
      <w:b/>
      <w:sz w:val="24"/>
      <w:szCs w:val="24"/>
    </w:rPr>
  </w:style>
  <w:style w:type="character" w:customStyle="1" w:styleId="17">
    <w:name w:val="Heading 4 Char"/>
    <w:basedOn w:val="12"/>
    <w:link w:val="4"/>
    <w:semiHidden/>
    <w:qFormat/>
    <w:locked/>
    <w:uiPriority w:val="99"/>
    <w:rPr>
      <w:rFonts w:ascii="Cambria" w:hAnsi="Cambria" w:eastAsia="宋体" w:cs="Times New Roman"/>
      <w:b/>
      <w:bCs/>
      <w:sz w:val="28"/>
      <w:szCs w:val="28"/>
    </w:rPr>
  </w:style>
  <w:style w:type="character" w:customStyle="1" w:styleId="18">
    <w:name w:val="Header Char"/>
    <w:basedOn w:val="12"/>
    <w:link w:val="9"/>
    <w:semiHidden/>
    <w:qFormat/>
    <w:locked/>
    <w:uiPriority w:val="99"/>
    <w:rPr>
      <w:rFonts w:cs="Times New Roman"/>
      <w:sz w:val="18"/>
      <w:szCs w:val="18"/>
    </w:rPr>
  </w:style>
  <w:style w:type="character" w:customStyle="1" w:styleId="19">
    <w:name w:val="Footer Char"/>
    <w:basedOn w:val="12"/>
    <w:link w:val="8"/>
    <w:semiHidden/>
    <w:qFormat/>
    <w:locked/>
    <w:uiPriority w:val="99"/>
    <w:rPr>
      <w:rFonts w:cs="Times New Roman"/>
      <w:sz w:val="18"/>
      <w:szCs w:val="18"/>
    </w:rPr>
  </w:style>
  <w:style w:type="paragraph" w:styleId="2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0FC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zzxTest</Company>
  <Pages>23</Pages>
  <Words>2616</Words>
  <Characters>14917</Characters>
  <Lines>0</Lines>
  <Paragraphs>0</Paragraphs>
  <TotalTime>88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2018-11-16T13:19:00Z</dcterms:created>
  <dc:creator>zzxTest</dc:creator>
  <cp:lastModifiedBy>wei zanjian</cp:lastModifiedBy>
  <dcterms:modified xsi:type="dcterms:W3CDTF">2019-08-23T13:58:00Z</dcterms:modified>
  <dc:title>安卓APP接口定义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